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F8C50" w14:textId="77777777" w:rsidR="008615EF" w:rsidRPr="008615EF" w:rsidRDefault="008615EF" w:rsidP="00CB58D0">
      <w:pPr>
        <w:contextualSpacing/>
        <w:jc w:val="both"/>
        <w:rPr>
          <w:rFonts w:ascii="Camber Regular" w:hAnsi="Camber Regular"/>
          <w:spacing w:val="-10"/>
          <w:kern w:val="28"/>
          <w:sz w:val="44"/>
          <w:szCs w:val="44"/>
          <w:lang w:val="en-US" w:eastAsia="en-US"/>
        </w:rPr>
      </w:pPr>
      <w:r w:rsidRPr="008615EF">
        <w:rPr>
          <w:rFonts w:ascii="Camber Regular" w:hAnsi="Camber Regular"/>
          <w:spacing w:val="-10"/>
          <w:kern w:val="28"/>
          <w:sz w:val="44"/>
          <w:szCs w:val="44"/>
          <w:lang w:val="en-US" w:eastAsia="en-US"/>
        </w:rPr>
        <w:t>WEB APLIKACIJA ZA UPRAVLJANJE OPG-om</w:t>
      </w:r>
    </w:p>
    <w:p w14:paraId="21B6D659" w14:textId="77777777" w:rsidR="008615EF" w:rsidRPr="008615EF" w:rsidRDefault="008615EF" w:rsidP="00CB58D0">
      <w:pPr>
        <w:spacing w:after="160" w:line="259" w:lineRule="auto"/>
        <w:jc w:val="both"/>
        <w:rPr>
          <w:rFonts w:ascii="Camber Regular" w:eastAsia="Calibri" w:hAnsi="Camber Regular"/>
          <w:sz w:val="22"/>
          <w:szCs w:val="22"/>
          <w:lang w:val="en-US" w:eastAsia="en-US"/>
        </w:rPr>
      </w:pPr>
    </w:p>
    <w:p w14:paraId="7E49C7F4" w14:textId="77777777" w:rsidR="008615EF" w:rsidRPr="008615EF" w:rsidRDefault="008615EF" w:rsidP="007F2AF5">
      <w:pPr>
        <w:pStyle w:val="Heading1"/>
        <w:numPr>
          <w:ilvl w:val="0"/>
          <w:numId w:val="0"/>
        </w:numPr>
        <w:ind w:left="431" w:hanging="431"/>
        <w:jc w:val="left"/>
        <w:rPr>
          <w:lang w:val="en-US" w:eastAsia="en-US"/>
        </w:rPr>
      </w:pPr>
      <w:r w:rsidRPr="008615EF">
        <w:rPr>
          <w:lang w:val="en-US" w:eastAsia="en-US"/>
        </w:rPr>
        <w:t>Opis zadatka</w:t>
      </w:r>
    </w:p>
    <w:p w14:paraId="7144152E" w14:textId="21CA32CC" w:rsidR="008615EF" w:rsidRPr="008615EF" w:rsidRDefault="008615EF" w:rsidP="00CB58D0">
      <w:pPr>
        <w:spacing w:after="160" w:line="259" w:lineRule="auto"/>
        <w:jc w:val="both"/>
        <w:rPr>
          <w:rFonts w:ascii="Camber Regular" w:eastAsia="Calibri" w:hAnsi="Camber Regular"/>
          <w:sz w:val="22"/>
          <w:szCs w:val="22"/>
          <w:lang w:val="en-US" w:eastAsia="en-US"/>
        </w:rPr>
      </w:pPr>
      <w:r w:rsidRPr="008615EF">
        <w:rPr>
          <w:rFonts w:ascii="Camber Regular" w:eastAsia="Calibri" w:hAnsi="Camber Regular"/>
          <w:sz w:val="22"/>
          <w:szCs w:val="22"/>
          <w:lang w:val="en-US" w:eastAsia="en-US"/>
        </w:rPr>
        <w:t>Potrebno je kreirati jednostavnu web aplikaciju za upravljanje OPG-om.  Osnovne</w:t>
      </w:r>
      <w:r w:rsidR="00CB58D0">
        <w:rPr>
          <w:rFonts w:ascii="Camber Regular" w:eastAsia="Calibri" w:hAnsi="Camber Regular"/>
          <w:sz w:val="22"/>
          <w:szCs w:val="22"/>
          <w:lang w:val="en-US" w:eastAsia="en-US"/>
        </w:rPr>
        <w:t xml:space="preserve"> </w:t>
      </w:r>
      <w:r w:rsidRPr="008615EF">
        <w:rPr>
          <w:rFonts w:ascii="Camber Regular" w:eastAsia="Calibri" w:hAnsi="Camber Regular"/>
          <w:sz w:val="22"/>
          <w:szCs w:val="22"/>
          <w:lang w:val="en-US" w:eastAsia="en-US"/>
        </w:rPr>
        <w:t>funkcionalnosti koje aplikacija mora imati su sljedeće:</w:t>
      </w:r>
    </w:p>
    <w:p w14:paraId="5BED7B1F" w14:textId="77777777" w:rsidR="008615EF" w:rsidRPr="008615EF" w:rsidRDefault="008615EF" w:rsidP="00CB58D0">
      <w:pPr>
        <w:numPr>
          <w:ilvl w:val="0"/>
          <w:numId w:val="45"/>
        </w:numPr>
        <w:spacing w:after="160" w:line="259" w:lineRule="auto"/>
        <w:contextualSpacing/>
        <w:jc w:val="both"/>
        <w:rPr>
          <w:rFonts w:ascii="Camber Regular" w:eastAsia="Calibri" w:hAnsi="Camber Regular"/>
          <w:sz w:val="22"/>
          <w:szCs w:val="22"/>
          <w:lang w:val="en-US" w:eastAsia="en-US"/>
        </w:rPr>
      </w:pPr>
      <w:r w:rsidRPr="008615EF">
        <w:rPr>
          <w:rFonts w:ascii="Camber Regular" w:eastAsia="Calibri" w:hAnsi="Camber Regular"/>
          <w:sz w:val="22"/>
          <w:szCs w:val="22"/>
          <w:lang w:val="en-US" w:eastAsia="en-US"/>
        </w:rPr>
        <w:t>registracija korisnika i OPG-a u web aplikaciju</w:t>
      </w:r>
    </w:p>
    <w:p w14:paraId="40994661" w14:textId="5665FB79" w:rsidR="008615EF" w:rsidRPr="008615EF" w:rsidRDefault="00075C11" w:rsidP="00CB58D0">
      <w:pPr>
        <w:numPr>
          <w:ilvl w:val="0"/>
          <w:numId w:val="45"/>
        </w:numPr>
        <w:spacing w:after="160" w:line="259" w:lineRule="auto"/>
        <w:contextualSpacing/>
        <w:jc w:val="both"/>
        <w:rPr>
          <w:rFonts w:ascii="Camber Regular" w:eastAsia="Calibri" w:hAnsi="Camber Regular"/>
          <w:sz w:val="22"/>
          <w:szCs w:val="22"/>
          <w:lang w:val="en-US" w:eastAsia="en-US"/>
        </w:rPr>
      </w:pPr>
      <w:r>
        <w:rPr>
          <w:rFonts w:ascii="Camber Regular" w:eastAsia="Calibri" w:hAnsi="Camber Regular"/>
          <w:sz w:val="22"/>
          <w:szCs w:val="22"/>
          <w:lang w:val="en-US" w:eastAsia="en-US"/>
        </w:rPr>
        <w:t>prijava</w:t>
      </w:r>
      <w:r w:rsidR="008615EF" w:rsidRPr="008615EF">
        <w:rPr>
          <w:rFonts w:ascii="Camber Regular" w:eastAsia="Calibri" w:hAnsi="Camber Regular"/>
          <w:sz w:val="22"/>
          <w:szCs w:val="22"/>
          <w:lang w:val="en-US" w:eastAsia="en-US"/>
        </w:rPr>
        <w:t xml:space="preserve"> uspješno registriranog korisnika u OPG aplikaciju</w:t>
      </w:r>
    </w:p>
    <w:p w14:paraId="532DC337" w14:textId="77777777" w:rsidR="008615EF" w:rsidRPr="008615EF" w:rsidRDefault="008615EF" w:rsidP="00CB58D0">
      <w:pPr>
        <w:numPr>
          <w:ilvl w:val="0"/>
          <w:numId w:val="45"/>
        </w:numPr>
        <w:spacing w:after="160" w:line="259" w:lineRule="auto"/>
        <w:contextualSpacing/>
        <w:jc w:val="both"/>
        <w:rPr>
          <w:rFonts w:ascii="Camber Regular" w:eastAsia="Calibri" w:hAnsi="Camber Regular"/>
          <w:sz w:val="22"/>
          <w:szCs w:val="22"/>
          <w:lang w:val="en-US" w:eastAsia="en-US"/>
        </w:rPr>
      </w:pPr>
      <w:r w:rsidRPr="008615EF">
        <w:rPr>
          <w:rFonts w:ascii="Camber Regular" w:eastAsia="Calibri" w:hAnsi="Camber Regular"/>
          <w:sz w:val="22"/>
          <w:szCs w:val="22"/>
          <w:lang w:val="en-US" w:eastAsia="en-US"/>
        </w:rPr>
        <w:t>dodavanje, pregled, ažuriranje i brisanje vlastitih proizvoda u web aplikaciju</w:t>
      </w:r>
    </w:p>
    <w:p w14:paraId="1DA6F5DD" w14:textId="77777777" w:rsidR="008615EF" w:rsidRPr="008615EF" w:rsidRDefault="008615EF" w:rsidP="00CB58D0">
      <w:pPr>
        <w:numPr>
          <w:ilvl w:val="0"/>
          <w:numId w:val="45"/>
        </w:numPr>
        <w:spacing w:after="160" w:line="259" w:lineRule="auto"/>
        <w:contextualSpacing/>
        <w:jc w:val="both"/>
        <w:rPr>
          <w:rFonts w:ascii="Camber Regular" w:eastAsia="Calibri" w:hAnsi="Camber Regular"/>
          <w:sz w:val="22"/>
          <w:szCs w:val="22"/>
          <w:lang w:val="en-US" w:eastAsia="en-US"/>
        </w:rPr>
      </w:pPr>
      <w:r w:rsidRPr="008615EF">
        <w:rPr>
          <w:rFonts w:ascii="Camber Regular" w:eastAsia="Calibri" w:hAnsi="Camber Regular"/>
          <w:sz w:val="22"/>
          <w:szCs w:val="22"/>
          <w:lang w:val="en-US" w:eastAsia="en-US"/>
        </w:rPr>
        <w:t>pregled i ažuriranje profila</w:t>
      </w:r>
    </w:p>
    <w:p w14:paraId="2932F3CE" w14:textId="77777777" w:rsidR="008615EF" w:rsidRPr="008615EF" w:rsidRDefault="008615EF" w:rsidP="00CB58D0">
      <w:pPr>
        <w:numPr>
          <w:ilvl w:val="0"/>
          <w:numId w:val="45"/>
        </w:numPr>
        <w:spacing w:after="160" w:line="259" w:lineRule="auto"/>
        <w:contextualSpacing/>
        <w:jc w:val="both"/>
        <w:rPr>
          <w:rFonts w:ascii="Camber Regular" w:eastAsia="Calibri" w:hAnsi="Camber Regular"/>
          <w:sz w:val="22"/>
          <w:szCs w:val="22"/>
          <w:lang w:val="en-US" w:eastAsia="en-US"/>
        </w:rPr>
      </w:pPr>
      <w:r w:rsidRPr="008615EF">
        <w:rPr>
          <w:rFonts w:ascii="Camber Regular" w:eastAsia="Calibri" w:hAnsi="Camber Regular"/>
          <w:sz w:val="22"/>
          <w:szCs w:val="22"/>
          <w:lang w:val="en-US" w:eastAsia="en-US"/>
        </w:rPr>
        <w:t>odjava korisnika</w:t>
      </w:r>
    </w:p>
    <w:p w14:paraId="22BFFB7B" w14:textId="77777777" w:rsidR="008615EF" w:rsidRPr="008615EF" w:rsidRDefault="008615EF" w:rsidP="00CB58D0">
      <w:pPr>
        <w:spacing w:after="160" w:line="259" w:lineRule="auto"/>
        <w:jc w:val="both"/>
        <w:rPr>
          <w:rFonts w:ascii="Camber Regular" w:eastAsia="Calibri" w:hAnsi="Camber Regular"/>
          <w:sz w:val="22"/>
          <w:szCs w:val="22"/>
          <w:lang w:val="en-US" w:eastAsia="en-US"/>
        </w:rPr>
      </w:pPr>
      <w:r w:rsidRPr="008615EF">
        <w:rPr>
          <w:rFonts w:ascii="Camber Regular" w:eastAsia="Calibri" w:hAnsi="Camber Regular"/>
          <w:sz w:val="22"/>
          <w:szCs w:val="22"/>
          <w:lang w:val="en-US" w:eastAsia="en-US"/>
        </w:rPr>
        <w:t>Osnovni entiteti sustava su prema gornjoj funkcionalnosti sljedeći:</w:t>
      </w:r>
    </w:p>
    <w:p w14:paraId="3A1F68C3" w14:textId="77777777" w:rsidR="008615EF" w:rsidRPr="008615EF" w:rsidRDefault="008615EF" w:rsidP="00CB58D0">
      <w:pPr>
        <w:numPr>
          <w:ilvl w:val="0"/>
          <w:numId w:val="44"/>
        </w:numPr>
        <w:spacing w:after="160" w:line="259" w:lineRule="auto"/>
        <w:contextualSpacing/>
        <w:jc w:val="both"/>
        <w:rPr>
          <w:rFonts w:ascii="Camber Regular" w:eastAsia="Calibri" w:hAnsi="Camber Regular"/>
          <w:sz w:val="22"/>
          <w:szCs w:val="22"/>
          <w:lang w:val="en-US" w:eastAsia="en-US"/>
        </w:rPr>
      </w:pPr>
      <w:r w:rsidRPr="008615EF">
        <w:rPr>
          <w:rFonts w:ascii="Camber Regular" w:eastAsia="Calibri" w:hAnsi="Camber Regular"/>
          <w:sz w:val="22"/>
          <w:szCs w:val="22"/>
          <w:lang w:val="en-US" w:eastAsia="en-US"/>
        </w:rPr>
        <w:t xml:space="preserve">jedan </w:t>
      </w:r>
      <w:r w:rsidRPr="008615EF">
        <w:rPr>
          <w:rFonts w:ascii="Camber Regular" w:eastAsia="Calibri" w:hAnsi="Camber Regular"/>
          <w:b/>
          <w:bCs/>
          <w:sz w:val="22"/>
          <w:szCs w:val="22"/>
          <w:lang w:val="en-US" w:eastAsia="en-US"/>
        </w:rPr>
        <w:t xml:space="preserve">korisnik </w:t>
      </w:r>
      <w:r w:rsidRPr="008615EF">
        <w:rPr>
          <w:rFonts w:ascii="Camber Regular" w:eastAsia="Calibri" w:hAnsi="Camber Regular"/>
          <w:sz w:val="22"/>
          <w:szCs w:val="22"/>
          <w:lang w:val="en-US" w:eastAsia="en-US"/>
        </w:rPr>
        <w:t xml:space="preserve">može imati samo jedan registrirani </w:t>
      </w:r>
      <w:r w:rsidRPr="008615EF">
        <w:rPr>
          <w:rFonts w:ascii="Camber Regular" w:eastAsia="Calibri" w:hAnsi="Camber Regular"/>
          <w:b/>
          <w:bCs/>
          <w:sz w:val="22"/>
          <w:szCs w:val="22"/>
          <w:lang w:val="en-US" w:eastAsia="en-US"/>
        </w:rPr>
        <w:t>OPG</w:t>
      </w:r>
    </w:p>
    <w:p w14:paraId="6202DAD4" w14:textId="77777777" w:rsidR="008615EF" w:rsidRPr="008615EF" w:rsidRDefault="008615EF" w:rsidP="00CB58D0">
      <w:pPr>
        <w:numPr>
          <w:ilvl w:val="0"/>
          <w:numId w:val="44"/>
        </w:numPr>
        <w:spacing w:after="160" w:line="259" w:lineRule="auto"/>
        <w:contextualSpacing/>
        <w:jc w:val="both"/>
        <w:rPr>
          <w:rFonts w:ascii="Camber Regular" w:eastAsia="Calibri" w:hAnsi="Camber Regular"/>
          <w:sz w:val="22"/>
          <w:szCs w:val="22"/>
          <w:lang w:val="en-US" w:eastAsia="en-US"/>
        </w:rPr>
      </w:pPr>
      <w:r w:rsidRPr="008615EF">
        <w:rPr>
          <w:rFonts w:ascii="Camber Regular" w:eastAsia="Calibri" w:hAnsi="Camber Regular"/>
          <w:sz w:val="22"/>
          <w:szCs w:val="22"/>
          <w:lang w:val="en-US" w:eastAsia="en-US"/>
        </w:rPr>
        <w:t xml:space="preserve">jedan OPG može imati više različitih </w:t>
      </w:r>
      <w:r w:rsidRPr="008615EF">
        <w:rPr>
          <w:rFonts w:ascii="Camber Regular" w:eastAsia="Calibri" w:hAnsi="Camber Regular"/>
          <w:b/>
          <w:bCs/>
          <w:sz w:val="22"/>
          <w:szCs w:val="22"/>
          <w:lang w:val="en-US" w:eastAsia="en-US"/>
        </w:rPr>
        <w:t>proizvoda</w:t>
      </w:r>
    </w:p>
    <w:p w14:paraId="2291D6A0" w14:textId="77777777" w:rsidR="008615EF" w:rsidRPr="008615EF" w:rsidRDefault="008615EF" w:rsidP="00CB58D0">
      <w:pPr>
        <w:numPr>
          <w:ilvl w:val="0"/>
          <w:numId w:val="44"/>
        </w:numPr>
        <w:spacing w:after="160" w:line="259" w:lineRule="auto"/>
        <w:contextualSpacing/>
        <w:jc w:val="both"/>
        <w:rPr>
          <w:rFonts w:ascii="Camber Regular" w:eastAsia="Calibri" w:hAnsi="Camber Regular"/>
          <w:sz w:val="22"/>
          <w:szCs w:val="22"/>
          <w:lang w:val="en-US" w:eastAsia="en-US"/>
        </w:rPr>
      </w:pPr>
      <w:r w:rsidRPr="008615EF">
        <w:rPr>
          <w:rFonts w:ascii="Camber Regular" w:eastAsia="Calibri" w:hAnsi="Camber Regular"/>
          <w:sz w:val="22"/>
          <w:szCs w:val="22"/>
          <w:lang w:val="en-US" w:eastAsia="en-US"/>
        </w:rPr>
        <w:t xml:space="preserve">svaki proizvod pripada u određenu </w:t>
      </w:r>
      <w:r w:rsidRPr="008615EF">
        <w:rPr>
          <w:rFonts w:ascii="Camber Regular" w:eastAsia="Calibri" w:hAnsi="Camber Regular"/>
          <w:b/>
          <w:bCs/>
          <w:sz w:val="22"/>
          <w:szCs w:val="22"/>
          <w:lang w:val="en-US" w:eastAsia="en-US"/>
        </w:rPr>
        <w:t>kategoriju proizvoda</w:t>
      </w:r>
      <w:r w:rsidRPr="008615EF">
        <w:rPr>
          <w:rFonts w:ascii="Camber Regular" w:eastAsia="Calibri" w:hAnsi="Camber Regular"/>
          <w:sz w:val="22"/>
          <w:szCs w:val="22"/>
          <w:lang w:val="en-US" w:eastAsia="en-US"/>
        </w:rPr>
        <w:t xml:space="preserve"> (voće, povrće, mliječni proizvodi …) s time da u jednog kategoriji proizvoda može biti jedan ili više proizvoda</w:t>
      </w:r>
    </w:p>
    <w:p w14:paraId="4FE38946" w14:textId="77777777" w:rsidR="008615EF" w:rsidRPr="008615EF" w:rsidRDefault="008615EF" w:rsidP="00CB58D0">
      <w:pPr>
        <w:spacing w:after="160" w:line="259" w:lineRule="auto"/>
        <w:jc w:val="both"/>
        <w:rPr>
          <w:rFonts w:ascii="Camber Regular" w:eastAsia="Calibri" w:hAnsi="Camber Regular"/>
          <w:sz w:val="22"/>
          <w:szCs w:val="22"/>
          <w:lang w:val="en-US" w:eastAsia="en-US"/>
        </w:rPr>
      </w:pPr>
    </w:p>
    <w:p w14:paraId="67161167" w14:textId="77777777" w:rsidR="008615EF" w:rsidRPr="008615EF" w:rsidRDefault="008615EF" w:rsidP="007F2AF5">
      <w:pPr>
        <w:pStyle w:val="Heading2"/>
        <w:numPr>
          <w:ilvl w:val="0"/>
          <w:numId w:val="0"/>
        </w:numPr>
        <w:ind w:left="578" w:hanging="578"/>
        <w:rPr>
          <w:rFonts w:eastAsia="Calibri"/>
          <w:lang w:val="en-US" w:eastAsia="en-US"/>
        </w:rPr>
      </w:pPr>
      <w:r w:rsidRPr="008615EF">
        <w:rPr>
          <w:rFonts w:eastAsia="Calibri"/>
          <w:lang w:val="en-US" w:eastAsia="en-US"/>
        </w:rPr>
        <w:t>Potrebno je napraviti sljedeće:</w:t>
      </w:r>
    </w:p>
    <w:p w14:paraId="54A6877D" w14:textId="4AED8FFB" w:rsidR="008615EF" w:rsidRPr="008615EF" w:rsidRDefault="008615EF" w:rsidP="00CB58D0">
      <w:pPr>
        <w:numPr>
          <w:ilvl w:val="0"/>
          <w:numId w:val="42"/>
        </w:numPr>
        <w:spacing w:after="160" w:line="259" w:lineRule="auto"/>
        <w:contextualSpacing/>
        <w:jc w:val="both"/>
        <w:rPr>
          <w:rFonts w:ascii="Camber Regular" w:eastAsia="Calibri" w:hAnsi="Camber Regular"/>
          <w:sz w:val="22"/>
          <w:szCs w:val="22"/>
          <w:lang w:val="en-US" w:eastAsia="en-US"/>
        </w:rPr>
      </w:pPr>
      <w:r w:rsidRPr="008615EF">
        <w:rPr>
          <w:rFonts w:ascii="Camber Regular" w:eastAsia="Calibri" w:hAnsi="Camber Regular"/>
          <w:sz w:val="22"/>
          <w:szCs w:val="22"/>
          <w:lang w:val="en-US" w:eastAsia="en-US"/>
        </w:rPr>
        <w:t>kreirati vritual environment za dotičnu web aplikaciju (</w:t>
      </w:r>
      <w:hyperlink r:id="rId11">
        <w:r w:rsidRPr="008615EF">
          <w:rPr>
            <w:rFonts w:ascii="Camber Regular" w:eastAsia="Calibri" w:hAnsi="Camber Regular"/>
            <w:color w:val="0563C1"/>
            <w:sz w:val="22"/>
            <w:szCs w:val="22"/>
            <w:u w:val="single"/>
            <w:lang w:val="en-US" w:eastAsia="en-US"/>
          </w:rPr>
          <w:t>https://hostadvice.com/how-to/how-to-create-a-virtual-environment-for-your-django-projects-using-virtualenv/</w:t>
        </w:r>
      </w:hyperlink>
      <w:r w:rsidRPr="008615EF">
        <w:rPr>
          <w:rFonts w:ascii="Camber Regular" w:eastAsia="Calibri" w:hAnsi="Camber Regular"/>
          <w:sz w:val="22"/>
          <w:szCs w:val="22"/>
          <w:lang w:val="en-US" w:eastAsia="en-US"/>
        </w:rPr>
        <w:t xml:space="preserve">) te instalacija Djanga (minimalna verzija 2.2.6, poželjna zadnja verzija) i ostalih paketa koji </w:t>
      </w:r>
      <w:r w:rsidR="005E1B1F">
        <w:rPr>
          <w:rFonts w:ascii="Camber Regular" w:eastAsia="Calibri" w:hAnsi="Camber Regular"/>
          <w:sz w:val="22"/>
          <w:szCs w:val="22"/>
          <w:lang w:val="en-US" w:eastAsia="en-US"/>
        </w:rPr>
        <w:t>ć</w:t>
      </w:r>
      <w:r w:rsidRPr="008615EF">
        <w:rPr>
          <w:rFonts w:ascii="Camber Regular" w:eastAsia="Calibri" w:hAnsi="Camber Regular"/>
          <w:sz w:val="22"/>
          <w:szCs w:val="22"/>
          <w:lang w:val="en-US" w:eastAsia="en-US"/>
        </w:rPr>
        <w:t xml:space="preserve">e se koristiti u aplikaciji (ako </w:t>
      </w:r>
      <w:r w:rsidR="005E1B1F">
        <w:rPr>
          <w:rFonts w:ascii="Camber Regular" w:eastAsia="Calibri" w:hAnsi="Camber Regular"/>
          <w:sz w:val="22"/>
          <w:szCs w:val="22"/>
          <w:lang w:val="en-US" w:eastAsia="en-US"/>
        </w:rPr>
        <w:t>ć</w:t>
      </w:r>
      <w:r w:rsidRPr="008615EF">
        <w:rPr>
          <w:rFonts w:ascii="Camber Regular" w:eastAsia="Calibri" w:hAnsi="Camber Regular"/>
          <w:sz w:val="22"/>
          <w:szCs w:val="22"/>
          <w:lang w:val="en-US" w:eastAsia="en-US"/>
        </w:rPr>
        <w:t>e se koristit</w:t>
      </w:r>
      <w:r w:rsidR="00A555D0">
        <w:rPr>
          <w:rFonts w:ascii="Camber Regular" w:eastAsia="Calibri" w:hAnsi="Camber Regular"/>
          <w:sz w:val="22"/>
          <w:szCs w:val="22"/>
          <w:lang w:val="en-US" w:eastAsia="en-US"/>
        </w:rPr>
        <w:t>i</w:t>
      </w:r>
      <w:r w:rsidRPr="008615EF">
        <w:rPr>
          <w:rFonts w:ascii="Camber Regular" w:eastAsia="Calibri" w:hAnsi="Camber Regular"/>
          <w:sz w:val="22"/>
          <w:szCs w:val="22"/>
          <w:lang w:val="en-US" w:eastAsia="en-US"/>
        </w:rPr>
        <w:t xml:space="preserve"> mysql - </w:t>
      </w:r>
      <w:hyperlink r:id="rId12">
        <w:r w:rsidRPr="008615EF">
          <w:rPr>
            <w:rFonts w:ascii="Camber Regular" w:eastAsia="Calibri" w:hAnsi="Camber Regular"/>
            <w:color w:val="0563C1"/>
            <w:sz w:val="22"/>
            <w:szCs w:val="22"/>
            <w:u w:val="single"/>
            <w:lang w:val="en-US" w:eastAsia="en-US"/>
          </w:rPr>
          <w:t>https://pypi.org/project/mysqlclient/</w:t>
        </w:r>
      </w:hyperlink>
      <w:r w:rsidRPr="008615EF">
        <w:rPr>
          <w:rFonts w:ascii="Camber Regular" w:eastAsia="Calibri" w:hAnsi="Camber Regular"/>
          <w:sz w:val="22"/>
          <w:szCs w:val="22"/>
          <w:lang w:val="en-US" w:eastAsia="en-US"/>
        </w:rPr>
        <w:t xml:space="preserve"> ili ako će se koristiti postgres </w:t>
      </w:r>
      <w:r w:rsidRPr="008615EF">
        <w:rPr>
          <w:rFonts w:ascii="Camber Regular" w:eastAsia="Calibri" w:hAnsi="Camber Regular"/>
          <w:color w:val="0563C1"/>
          <w:sz w:val="22"/>
          <w:szCs w:val="22"/>
          <w:u w:val="single"/>
          <w:lang w:val="en-US" w:eastAsia="en-US"/>
        </w:rPr>
        <w:t xml:space="preserve">- </w:t>
      </w:r>
      <w:hyperlink r:id="rId13" w:history="1">
        <w:r w:rsidR="0034747A" w:rsidRPr="008615EF">
          <w:rPr>
            <w:rFonts w:ascii="Camber Regular" w:hAnsi="Camber Regular"/>
            <w:color w:val="0563C1"/>
            <w:sz w:val="22"/>
            <w:szCs w:val="22"/>
            <w:lang w:val="en-US" w:eastAsia="en-US"/>
          </w:rPr>
          <w:t>https://pypi.org/project/psycopg2/</w:t>
        </w:r>
      </w:hyperlink>
      <w:r w:rsidR="0034747A" w:rsidRPr="0034747A">
        <w:rPr>
          <w:rFonts w:ascii="Camber Regular" w:eastAsia="Calibri" w:hAnsi="Camber Regular"/>
          <w:sz w:val="22"/>
          <w:szCs w:val="22"/>
          <w:lang w:val="en-US" w:eastAsia="en-US"/>
        </w:rPr>
        <w:t xml:space="preserve"> </w:t>
      </w:r>
      <w:r w:rsidRPr="008615EF">
        <w:rPr>
          <w:rFonts w:ascii="Camber Regular" w:eastAsia="Calibri" w:hAnsi="Camber Regular"/>
          <w:sz w:val="22"/>
          <w:szCs w:val="22"/>
          <w:lang w:val="en-US" w:eastAsia="en-US"/>
        </w:rPr>
        <w:t>)</w:t>
      </w:r>
    </w:p>
    <w:p w14:paraId="13A8B5E8" w14:textId="77777777" w:rsidR="008615EF" w:rsidRPr="008615EF" w:rsidRDefault="008615EF" w:rsidP="00CB58D0">
      <w:pPr>
        <w:numPr>
          <w:ilvl w:val="0"/>
          <w:numId w:val="43"/>
        </w:numPr>
        <w:spacing w:after="160" w:line="259" w:lineRule="auto"/>
        <w:contextualSpacing/>
        <w:jc w:val="both"/>
        <w:rPr>
          <w:rFonts w:ascii="Camber Regular" w:eastAsia="Calibri" w:hAnsi="Camber Regular"/>
          <w:sz w:val="22"/>
          <w:szCs w:val="22"/>
          <w:lang w:val="en-US" w:eastAsia="en-US"/>
        </w:rPr>
      </w:pPr>
      <w:r w:rsidRPr="008615EF">
        <w:rPr>
          <w:rFonts w:ascii="Camber Regular" w:eastAsia="Calibri" w:hAnsi="Camber Regular"/>
          <w:sz w:val="22"/>
          <w:szCs w:val="22"/>
          <w:lang w:val="en-US" w:eastAsia="en-US"/>
        </w:rPr>
        <w:t>generirati kostur aplikacije pomoću django frameworka</w:t>
      </w:r>
    </w:p>
    <w:p w14:paraId="4A57438C" w14:textId="16B96501" w:rsidR="008615EF" w:rsidRPr="008615EF" w:rsidRDefault="008615EF" w:rsidP="00CB58D0">
      <w:pPr>
        <w:numPr>
          <w:ilvl w:val="0"/>
          <w:numId w:val="43"/>
        </w:numPr>
        <w:spacing w:after="160" w:line="259" w:lineRule="auto"/>
        <w:contextualSpacing/>
        <w:jc w:val="both"/>
        <w:rPr>
          <w:rFonts w:ascii="Camber Regular" w:eastAsia="Calibri" w:hAnsi="Camber Regular"/>
          <w:sz w:val="22"/>
          <w:szCs w:val="22"/>
          <w:lang w:val="en-US" w:eastAsia="en-US"/>
        </w:rPr>
      </w:pPr>
      <w:r w:rsidRPr="008615EF">
        <w:rPr>
          <w:rFonts w:ascii="Camber Regular" w:eastAsia="Calibri" w:hAnsi="Camber Regular"/>
          <w:sz w:val="22"/>
          <w:szCs w:val="22"/>
          <w:lang w:val="en-US" w:eastAsia="en-US"/>
        </w:rPr>
        <w:t>prema gornjim uputama te dobivenih wireframeova napraviti ER model baze podataka s pripadajućim tablicama i njenim atributima</w:t>
      </w:r>
    </w:p>
    <w:p w14:paraId="10C72987" w14:textId="77777777" w:rsidR="008615EF" w:rsidRPr="008615EF" w:rsidRDefault="008615EF" w:rsidP="00CB58D0">
      <w:pPr>
        <w:numPr>
          <w:ilvl w:val="0"/>
          <w:numId w:val="43"/>
        </w:numPr>
        <w:spacing w:after="160" w:line="259" w:lineRule="auto"/>
        <w:contextualSpacing/>
        <w:jc w:val="both"/>
        <w:rPr>
          <w:rFonts w:ascii="Camber Regular" w:eastAsia="Calibri" w:hAnsi="Camber Regular"/>
          <w:sz w:val="22"/>
          <w:szCs w:val="22"/>
          <w:lang w:val="en-US" w:eastAsia="en-US"/>
        </w:rPr>
      </w:pPr>
      <w:r w:rsidRPr="008615EF">
        <w:rPr>
          <w:rFonts w:ascii="Camber Regular" w:eastAsia="Calibri" w:hAnsi="Camber Regular"/>
          <w:sz w:val="22"/>
          <w:szCs w:val="22"/>
          <w:lang w:val="en-US" w:eastAsia="en-US"/>
        </w:rPr>
        <w:t>na osnovu napravljenog ER modela kreirati modele te kreirati i pokrenuti migracije</w:t>
      </w:r>
    </w:p>
    <w:p w14:paraId="4390E773" w14:textId="77777777" w:rsidR="008615EF" w:rsidRPr="008615EF" w:rsidRDefault="008615EF" w:rsidP="00CB58D0">
      <w:pPr>
        <w:numPr>
          <w:ilvl w:val="0"/>
          <w:numId w:val="43"/>
        </w:numPr>
        <w:spacing w:after="160" w:line="259" w:lineRule="auto"/>
        <w:contextualSpacing/>
        <w:jc w:val="both"/>
        <w:rPr>
          <w:rFonts w:ascii="Camber Regular" w:eastAsia="Calibri" w:hAnsi="Camber Regular"/>
          <w:sz w:val="22"/>
          <w:szCs w:val="22"/>
          <w:lang w:val="en-US" w:eastAsia="en-US"/>
        </w:rPr>
      </w:pPr>
      <w:r w:rsidRPr="008615EF">
        <w:rPr>
          <w:rFonts w:ascii="Camber Regular" w:eastAsia="Calibri" w:hAnsi="Camber Regular"/>
          <w:sz w:val="22"/>
          <w:szCs w:val="22"/>
          <w:lang w:val="en-US" w:eastAsia="en-US"/>
        </w:rPr>
        <w:t>nakon pokretanja migracija učitati dobivani product_category.yaml file u tablicu 'product_category’ koristeći opće upute sa sljedećeg linka (</w:t>
      </w:r>
      <w:hyperlink r:id="rId14">
        <w:r w:rsidRPr="008615EF">
          <w:rPr>
            <w:rFonts w:ascii="Camber Regular" w:eastAsia="Calibri" w:hAnsi="Camber Regular"/>
            <w:color w:val="0563C1"/>
            <w:sz w:val="22"/>
            <w:szCs w:val="22"/>
            <w:u w:val="single"/>
            <w:lang w:val="en-US" w:eastAsia="en-US"/>
          </w:rPr>
          <w:t>https://docs.djangoproject.com/en/3.0/howto/initial-data/</w:t>
        </w:r>
      </w:hyperlink>
      <w:r w:rsidRPr="008615EF">
        <w:rPr>
          <w:rFonts w:ascii="Camber Regular" w:eastAsia="Calibri" w:hAnsi="Camber Regular"/>
          <w:sz w:val="22"/>
          <w:szCs w:val="22"/>
          <w:lang w:val="en-US" w:eastAsia="en-US"/>
        </w:rPr>
        <w:t>)</w:t>
      </w:r>
    </w:p>
    <w:p w14:paraId="290C0497" w14:textId="761E1F9B" w:rsidR="008615EF" w:rsidRPr="008615EF" w:rsidRDefault="008615EF" w:rsidP="00CB58D0">
      <w:pPr>
        <w:numPr>
          <w:ilvl w:val="0"/>
          <w:numId w:val="43"/>
        </w:numPr>
        <w:spacing w:after="160" w:line="259" w:lineRule="auto"/>
        <w:contextualSpacing/>
        <w:jc w:val="both"/>
        <w:rPr>
          <w:rFonts w:ascii="Camber Regular" w:eastAsia="Calibri" w:hAnsi="Camber Regular"/>
          <w:sz w:val="22"/>
          <w:szCs w:val="22"/>
          <w:lang w:val="en-US" w:eastAsia="en-US"/>
        </w:rPr>
      </w:pPr>
      <w:r w:rsidRPr="008615EF">
        <w:rPr>
          <w:rFonts w:ascii="Camber Regular" w:eastAsia="Calibri" w:hAnsi="Camber Regular"/>
          <w:sz w:val="22"/>
          <w:szCs w:val="22"/>
          <w:lang w:val="en-US" w:eastAsia="en-US"/>
        </w:rPr>
        <w:t>na osnovu dobivenih wireframeova (ekrana) definirati template i view cjelokupne aplikacije</w:t>
      </w:r>
    </w:p>
    <w:p w14:paraId="4D18D837" w14:textId="77777777" w:rsidR="008615EF" w:rsidRPr="008615EF" w:rsidRDefault="008615EF" w:rsidP="00CB58D0">
      <w:pPr>
        <w:spacing w:after="160" w:line="259" w:lineRule="auto"/>
        <w:jc w:val="both"/>
        <w:rPr>
          <w:rFonts w:ascii="Camber Regular" w:eastAsia="Calibri" w:hAnsi="Camber Regular"/>
          <w:sz w:val="22"/>
          <w:szCs w:val="22"/>
          <w:lang w:val="en-US" w:eastAsia="en-US"/>
        </w:rPr>
      </w:pPr>
    </w:p>
    <w:p w14:paraId="4D2B9B22" w14:textId="3067A7D5" w:rsidR="008615EF" w:rsidRPr="008615EF" w:rsidRDefault="008615EF" w:rsidP="007F2AF5">
      <w:pPr>
        <w:pStyle w:val="Heading2"/>
        <w:numPr>
          <w:ilvl w:val="0"/>
          <w:numId w:val="0"/>
        </w:numPr>
        <w:ind w:left="578" w:hanging="578"/>
        <w:rPr>
          <w:rFonts w:eastAsia="Calibri"/>
          <w:lang w:val="en-US" w:eastAsia="en-US"/>
        </w:rPr>
      </w:pPr>
      <w:r w:rsidRPr="008615EF">
        <w:rPr>
          <w:rFonts w:eastAsia="Calibri"/>
          <w:lang w:val="en-US" w:eastAsia="en-US"/>
        </w:rPr>
        <w:t xml:space="preserve">Podešavanje </w:t>
      </w:r>
      <w:r>
        <w:rPr>
          <w:rFonts w:eastAsia="Calibri"/>
          <w:lang w:val="en-US" w:eastAsia="en-US"/>
        </w:rPr>
        <w:t>okruženja za rad</w:t>
      </w:r>
      <w:r w:rsidRPr="008615EF">
        <w:rPr>
          <w:rFonts w:eastAsia="Calibri"/>
          <w:lang w:val="en-US" w:eastAsia="en-US"/>
        </w:rPr>
        <w:t>:</w:t>
      </w:r>
    </w:p>
    <w:p w14:paraId="1CEB496F" w14:textId="0B2509CF" w:rsidR="008615EF" w:rsidRPr="008615EF" w:rsidRDefault="008615EF" w:rsidP="00CB58D0">
      <w:pPr>
        <w:numPr>
          <w:ilvl w:val="0"/>
          <w:numId w:val="42"/>
        </w:numPr>
        <w:spacing w:after="160" w:line="259" w:lineRule="auto"/>
        <w:contextualSpacing/>
        <w:jc w:val="both"/>
        <w:rPr>
          <w:rFonts w:ascii="Camber Regular" w:eastAsia="Calibri" w:hAnsi="Camber Regular"/>
          <w:sz w:val="22"/>
          <w:szCs w:val="22"/>
          <w:lang w:val="en-US" w:eastAsia="en-US"/>
        </w:rPr>
      </w:pPr>
      <w:r w:rsidRPr="008615EF">
        <w:rPr>
          <w:rFonts w:ascii="Camber Regular" w:eastAsia="Calibri" w:hAnsi="Camber Regular"/>
          <w:sz w:val="22"/>
          <w:szCs w:val="22"/>
          <w:lang w:val="en-US" w:eastAsia="en-US"/>
        </w:rPr>
        <w:t xml:space="preserve">poželjno korištenje Linuxa ili </w:t>
      </w:r>
      <w:r w:rsidR="00B0449D">
        <w:rPr>
          <w:rFonts w:ascii="Camber Regular" w:eastAsia="Calibri" w:hAnsi="Camber Regular"/>
          <w:sz w:val="22"/>
          <w:szCs w:val="22"/>
          <w:lang w:val="en-US" w:eastAsia="en-US"/>
        </w:rPr>
        <w:t xml:space="preserve">Linux </w:t>
      </w:r>
      <w:r w:rsidRPr="008615EF">
        <w:rPr>
          <w:rFonts w:ascii="Camber Regular" w:eastAsia="Calibri" w:hAnsi="Camber Regular"/>
          <w:sz w:val="22"/>
          <w:szCs w:val="22"/>
          <w:lang w:val="en-US" w:eastAsia="en-US"/>
        </w:rPr>
        <w:t>virtualne mašine</w:t>
      </w:r>
    </w:p>
    <w:p w14:paraId="096CF840" w14:textId="77777777" w:rsidR="008615EF" w:rsidRPr="008615EF" w:rsidRDefault="008615EF" w:rsidP="00CB58D0">
      <w:pPr>
        <w:numPr>
          <w:ilvl w:val="0"/>
          <w:numId w:val="42"/>
        </w:numPr>
        <w:spacing w:after="160" w:line="259" w:lineRule="auto"/>
        <w:contextualSpacing/>
        <w:jc w:val="both"/>
        <w:rPr>
          <w:rFonts w:ascii="Camber Regular" w:eastAsia="Calibri" w:hAnsi="Camber Regular"/>
          <w:sz w:val="22"/>
          <w:szCs w:val="22"/>
          <w:lang w:val="en-US" w:eastAsia="en-US"/>
        </w:rPr>
      </w:pPr>
      <w:r w:rsidRPr="008615EF">
        <w:rPr>
          <w:rFonts w:ascii="Camber Regular" w:eastAsia="Calibri" w:hAnsi="Camber Regular"/>
          <w:sz w:val="22"/>
          <w:szCs w:val="22"/>
          <w:lang w:val="en-US" w:eastAsia="en-US"/>
        </w:rPr>
        <w:t>baza koju možete odabarati jest mysql ili postgres</w:t>
      </w:r>
    </w:p>
    <w:p w14:paraId="347C6952" w14:textId="77777777" w:rsidR="008615EF" w:rsidRPr="008615EF" w:rsidRDefault="008615EF" w:rsidP="00CB58D0">
      <w:pPr>
        <w:numPr>
          <w:ilvl w:val="0"/>
          <w:numId w:val="42"/>
        </w:numPr>
        <w:spacing w:after="160" w:line="259" w:lineRule="auto"/>
        <w:contextualSpacing/>
        <w:jc w:val="both"/>
        <w:rPr>
          <w:rFonts w:ascii="Camber Regular" w:eastAsia="Calibri" w:hAnsi="Camber Regular"/>
          <w:sz w:val="22"/>
          <w:szCs w:val="22"/>
          <w:lang w:val="en-US" w:eastAsia="en-US"/>
        </w:rPr>
      </w:pPr>
      <w:r w:rsidRPr="008615EF">
        <w:rPr>
          <w:rFonts w:ascii="Camber Regular" w:eastAsia="Calibri" w:hAnsi="Camber Regular"/>
          <w:sz w:val="22"/>
          <w:szCs w:val="22"/>
          <w:lang w:val="en-US" w:eastAsia="en-US"/>
        </w:rPr>
        <w:lastRenderedPageBreak/>
        <w:t>django u sebi ima integrirani cjelokupni proces authentifikacije (</w:t>
      </w:r>
      <w:hyperlink r:id="rId15">
        <w:r w:rsidRPr="008615EF">
          <w:rPr>
            <w:rFonts w:ascii="Camber Regular" w:eastAsia="Calibri" w:hAnsi="Camber Regular"/>
            <w:color w:val="0563C1"/>
            <w:sz w:val="22"/>
            <w:szCs w:val="22"/>
            <w:u w:val="single"/>
            <w:lang w:val="en-US" w:eastAsia="en-US"/>
          </w:rPr>
          <w:t>https://docs.djangoproject.com/en/3.0/topics/auth/default/</w:t>
        </w:r>
      </w:hyperlink>
      <w:r w:rsidRPr="008615EF">
        <w:rPr>
          <w:rFonts w:ascii="Camber Regular" w:eastAsia="Calibri" w:hAnsi="Camber Regular"/>
          <w:sz w:val="22"/>
          <w:szCs w:val="22"/>
          <w:lang w:val="en-US" w:eastAsia="en-US"/>
        </w:rPr>
        <w:t>) pa onda njega iskoristiti prilikom registracije i logiranja korisnika</w:t>
      </w:r>
    </w:p>
    <w:p w14:paraId="23E13FDD" w14:textId="77777777" w:rsidR="008615EF" w:rsidRPr="008615EF" w:rsidRDefault="008615EF" w:rsidP="00CB58D0">
      <w:pPr>
        <w:spacing w:after="160" w:line="259" w:lineRule="auto"/>
        <w:jc w:val="both"/>
        <w:rPr>
          <w:rFonts w:ascii="Camber Regular" w:eastAsia="Calibri" w:hAnsi="Camber Regular"/>
          <w:sz w:val="22"/>
          <w:szCs w:val="22"/>
          <w:lang w:val="en-US" w:eastAsia="en-US"/>
        </w:rPr>
      </w:pPr>
    </w:p>
    <w:p w14:paraId="135BC94B" w14:textId="77777777" w:rsidR="008615EF" w:rsidRPr="008615EF" w:rsidRDefault="008615EF" w:rsidP="007F2AF5">
      <w:pPr>
        <w:pStyle w:val="Heading2"/>
        <w:numPr>
          <w:ilvl w:val="0"/>
          <w:numId w:val="0"/>
        </w:numPr>
        <w:ind w:left="578" w:hanging="578"/>
        <w:rPr>
          <w:rFonts w:eastAsia="Calibri"/>
          <w:lang w:val="en-US" w:eastAsia="en-US"/>
        </w:rPr>
      </w:pPr>
      <w:r w:rsidRPr="008615EF">
        <w:rPr>
          <w:rFonts w:eastAsia="Calibri"/>
          <w:lang w:val="en-US" w:eastAsia="en-US"/>
        </w:rPr>
        <w:t>Završne napomene:</w:t>
      </w:r>
    </w:p>
    <w:p w14:paraId="43460B14" w14:textId="63C76C7F" w:rsidR="008615EF" w:rsidRPr="008615EF" w:rsidRDefault="00236932" w:rsidP="00CB58D0">
      <w:pPr>
        <w:numPr>
          <w:ilvl w:val="0"/>
          <w:numId w:val="41"/>
        </w:numPr>
        <w:spacing w:after="160" w:line="259" w:lineRule="auto"/>
        <w:contextualSpacing/>
        <w:jc w:val="both"/>
        <w:rPr>
          <w:rFonts w:ascii="Camber Regular" w:eastAsia="Calibri" w:hAnsi="Camber Regular"/>
          <w:sz w:val="22"/>
          <w:szCs w:val="22"/>
          <w:lang w:val="en-US" w:eastAsia="en-US"/>
        </w:rPr>
      </w:pPr>
      <w:r>
        <w:rPr>
          <w:rFonts w:ascii="Camber Regular" w:eastAsia="Calibri" w:hAnsi="Camber Regular"/>
          <w:sz w:val="22"/>
          <w:szCs w:val="22"/>
          <w:lang w:val="en-US" w:eastAsia="en-US"/>
        </w:rPr>
        <w:t>i</w:t>
      </w:r>
      <w:r w:rsidR="008615EF" w:rsidRPr="008615EF">
        <w:rPr>
          <w:rFonts w:ascii="Camber Regular" w:eastAsia="Calibri" w:hAnsi="Camber Regular"/>
          <w:sz w:val="22"/>
          <w:szCs w:val="22"/>
          <w:lang w:val="en-US" w:eastAsia="en-US"/>
        </w:rPr>
        <w:t>zvorni kod vlasništvo je kandidata</w:t>
      </w:r>
    </w:p>
    <w:p w14:paraId="7123C705" w14:textId="56CFCE39" w:rsidR="008615EF" w:rsidRPr="008615EF" w:rsidRDefault="00236932" w:rsidP="00CB58D0">
      <w:pPr>
        <w:numPr>
          <w:ilvl w:val="0"/>
          <w:numId w:val="41"/>
        </w:numPr>
        <w:spacing w:after="160" w:line="259" w:lineRule="auto"/>
        <w:contextualSpacing/>
        <w:jc w:val="both"/>
        <w:rPr>
          <w:rFonts w:ascii="Camber Regular" w:eastAsia="Calibri" w:hAnsi="Camber Regular"/>
          <w:sz w:val="22"/>
          <w:szCs w:val="22"/>
          <w:lang w:val="en-US" w:eastAsia="en-US"/>
        </w:rPr>
      </w:pPr>
      <w:r>
        <w:rPr>
          <w:rFonts w:ascii="Camber Regular" w:eastAsia="Calibri" w:hAnsi="Camber Regular"/>
          <w:sz w:val="22"/>
          <w:szCs w:val="22"/>
          <w:lang w:val="en-US" w:eastAsia="en-US"/>
        </w:rPr>
        <w:t>k</w:t>
      </w:r>
      <w:r w:rsidR="008615EF" w:rsidRPr="008615EF">
        <w:rPr>
          <w:rFonts w:ascii="Camber Regular" w:eastAsia="Calibri" w:hAnsi="Camber Regular"/>
          <w:sz w:val="22"/>
          <w:szCs w:val="22"/>
          <w:lang w:val="en-US" w:eastAsia="en-US"/>
        </w:rPr>
        <w:t xml:space="preserve">andidat koristi vlastite resurse za pripremu </w:t>
      </w:r>
      <w:r w:rsidR="00BE1841">
        <w:rPr>
          <w:rFonts w:ascii="Camber Regular" w:eastAsia="Calibri" w:hAnsi="Camber Regular"/>
          <w:sz w:val="22"/>
          <w:szCs w:val="22"/>
          <w:lang w:val="en-US" w:eastAsia="en-US"/>
        </w:rPr>
        <w:t>i</w:t>
      </w:r>
      <w:r w:rsidR="008615EF" w:rsidRPr="008615EF">
        <w:rPr>
          <w:rFonts w:ascii="Camber Regular" w:eastAsia="Calibri" w:hAnsi="Camber Regular"/>
          <w:sz w:val="22"/>
          <w:szCs w:val="22"/>
          <w:lang w:val="en-US" w:eastAsia="en-US"/>
        </w:rPr>
        <w:t xml:space="preserve"> izradu zadatka</w:t>
      </w:r>
    </w:p>
    <w:p w14:paraId="0496F2F8" w14:textId="7BDA0BC0" w:rsidR="008615EF" w:rsidRDefault="008615EF" w:rsidP="00CB58D0">
      <w:pPr>
        <w:numPr>
          <w:ilvl w:val="0"/>
          <w:numId w:val="41"/>
        </w:numPr>
        <w:spacing w:after="160" w:line="259" w:lineRule="auto"/>
        <w:contextualSpacing/>
        <w:jc w:val="both"/>
        <w:rPr>
          <w:rFonts w:ascii="Camber Regular" w:eastAsia="Calibri" w:hAnsi="Camber Regular"/>
          <w:sz w:val="22"/>
          <w:szCs w:val="22"/>
          <w:lang w:val="en-US" w:eastAsia="en-US"/>
        </w:rPr>
      </w:pPr>
      <w:r w:rsidRPr="008615EF">
        <w:rPr>
          <w:rFonts w:ascii="Camber Regular" w:eastAsia="Calibri" w:hAnsi="Camber Regular"/>
          <w:sz w:val="22"/>
          <w:szCs w:val="22"/>
          <w:lang w:val="en-US" w:eastAsia="en-US"/>
        </w:rPr>
        <w:t xml:space="preserve">potrebno je zadatke rješavati slijedno te je </w:t>
      </w:r>
      <w:r w:rsidRPr="008615EF">
        <w:rPr>
          <w:rFonts w:ascii="Camber Regular" w:eastAsia="Calibri" w:hAnsi="Camber Regular"/>
          <w:b/>
          <w:bCs/>
          <w:sz w:val="22"/>
          <w:szCs w:val="22"/>
          <w:lang w:val="en-US" w:eastAsia="en-US"/>
        </w:rPr>
        <w:t>veći naglasak</w:t>
      </w:r>
      <w:r w:rsidRPr="008615EF">
        <w:rPr>
          <w:rFonts w:ascii="Camber Regular" w:eastAsia="Calibri" w:hAnsi="Camber Regular"/>
          <w:sz w:val="22"/>
          <w:szCs w:val="22"/>
          <w:lang w:val="en-US" w:eastAsia="en-US"/>
        </w:rPr>
        <w:t xml:space="preserve"> da pojedine funkcionalnosti rade, nego da se kompletno završe sve funkcionalnosti web aplikacije (što je svakako bonus)</w:t>
      </w:r>
    </w:p>
    <w:p w14:paraId="08566B3B" w14:textId="0734687F" w:rsidR="003C15F2" w:rsidRDefault="008615EF" w:rsidP="00CB58D0">
      <w:pPr>
        <w:numPr>
          <w:ilvl w:val="0"/>
          <w:numId w:val="41"/>
        </w:numPr>
        <w:spacing w:after="160" w:line="259" w:lineRule="auto"/>
        <w:contextualSpacing/>
        <w:jc w:val="both"/>
        <w:rPr>
          <w:rFonts w:ascii="Camber Regular" w:eastAsia="Calibri" w:hAnsi="Camber Regular"/>
          <w:sz w:val="22"/>
          <w:szCs w:val="22"/>
          <w:lang w:val="en-US" w:eastAsia="en-US"/>
        </w:rPr>
      </w:pPr>
      <w:r w:rsidRPr="008615EF">
        <w:rPr>
          <w:rFonts w:ascii="Camber Regular" w:eastAsia="Calibri" w:hAnsi="Camber Regular"/>
          <w:sz w:val="22"/>
          <w:szCs w:val="22"/>
          <w:lang w:val="en-US" w:eastAsia="en-US"/>
        </w:rPr>
        <w:t>prilikom dolaska na razgovor, kandidat prezentirati zadatak na vlastitom računalu</w:t>
      </w:r>
    </w:p>
    <w:p w14:paraId="3E2EB281" w14:textId="67A7E9F4" w:rsidR="004114BD" w:rsidRDefault="004114BD" w:rsidP="004114BD">
      <w:pPr>
        <w:spacing w:after="160" w:line="259" w:lineRule="auto"/>
        <w:contextualSpacing/>
        <w:jc w:val="both"/>
        <w:rPr>
          <w:rFonts w:ascii="Camber Regular" w:eastAsia="Calibri" w:hAnsi="Camber Regular"/>
          <w:sz w:val="22"/>
          <w:szCs w:val="22"/>
          <w:lang w:val="en-US" w:eastAsia="en-US"/>
        </w:rPr>
      </w:pPr>
    </w:p>
    <w:p w14:paraId="2FC72DD4" w14:textId="1D6CFB84" w:rsidR="004114BD" w:rsidRDefault="007F2AF5" w:rsidP="007F2AF5">
      <w:pPr>
        <w:pStyle w:val="Heading2"/>
        <w:numPr>
          <w:ilvl w:val="0"/>
          <w:numId w:val="0"/>
        </w:numPr>
        <w:ind w:left="578" w:hanging="578"/>
        <w:rPr>
          <w:rFonts w:eastAsia="Calibri"/>
          <w:lang w:val="en-US" w:eastAsia="en-US"/>
        </w:rPr>
      </w:pPr>
      <w:r>
        <w:rPr>
          <w:rFonts w:eastAsia="Calibri"/>
          <w:lang w:val="en-US" w:eastAsia="en-US"/>
        </w:rPr>
        <w:t>Testni slučajevi:</w:t>
      </w:r>
    </w:p>
    <w:p w14:paraId="78F9BAE9" w14:textId="0D8919CD" w:rsidR="007F2AF5" w:rsidRDefault="008768E7" w:rsidP="004114BD">
      <w:pPr>
        <w:spacing w:after="160" w:line="259" w:lineRule="auto"/>
        <w:contextualSpacing/>
        <w:jc w:val="both"/>
        <w:rPr>
          <w:rFonts w:ascii="Camber Regular" w:eastAsia="Calibri" w:hAnsi="Camber Regular"/>
          <w:sz w:val="22"/>
          <w:szCs w:val="22"/>
          <w:lang w:val="en-US" w:eastAsia="en-US"/>
        </w:rPr>
      </w:pPr>
      <w:r>
        <w:rPr>
          <w:rFonts w:ascii="Camber Regular" w:eastAsia="Calibri" w:hAnsi="Camber Regular"/>
          <w:sz w:val="22"/>
          <w:szCs w:val="22"/>
          <w:lang w:val="en-US" w:eastAsia="en-US"/>
        </w:rPr>
        <w:t>* Ovom tablicom pokriveni su osnovni testni slučajevi</w:t>
      </w:r>
      <w:r w:rsidR="0060516F">
        <w:rPr>
          <w:rFonts w:ascii="Camber Regular" w:eastAsia="Calibri" w:hAnsi="Camber Regular"/>
          <w:sz w:val="22"/>
          <w:szCs w:val="22"/>
          <w:lang w:val="en-US" w:eastAsia="en-US"/>
        </w:rPr>
        <w:t xml:space="preserve">, rubni slučajevi </w:t>
      </w:r>
      <w:r w:rsidR="004E21E5">
        <w:rPr>
          <w:rFonts w:ascii="Camber Regular" w:eastAsia="Calibri" w:hAnsi="Camber Regular"/>
          <w:sz w:val="22"/>
          <w:szCs w:val="22"/>
          <w:lang w:val="en-US" w:eastAsia="en-US"/>
        </w:rPr>
        <w:t>te upravljanje pogreškama biti će testirani na razgovoru</w:t>
      </w:r>
      <w:r w:rsidR="000C21F3">
        <w:rPr>
          <w:rFonts w:ascii="Camber Regular" w:eastAsia="Calibri" w:hAnsi="Camber Regular"/>
          <w:sz w:val="22"/>
          <w:szCs w:val="22"/>
          <w:lang w:val="en-US" w:eastAsia="en-US"/>
        </w:rPr>
        <w:t>.</w:t>
      </w:r>
      <w:bookmarkStart w:id="0" w:name="_GoBack"/>
      <w:bookmarkEnd w:id="0"/>
    </w:p>
    <w:p w14:paraId="08C82150" w14:textId="00B2B5B6" w:rsidR="008768E7" w:rsidRDefault="008768E7" w:rsidP="004114BD">
      <w:pPr>
        <w:spacing w:after="160" w:line="259" w:lineRule="auto"/>
        <w:contextualSpacing/>
        <w:jc w:val="both"/>
        <w:rPr>
          <w:rFonts w:ascii="Camber Regular" w:eastAsia="Calibri" w:hAnsi="Camber Regular"/>
          <w:sz w:val="22"/>
          <w:szCs w:val="22"/>
          <w:lang w:val="en-US" w:eastAsia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3C23" w14:paraId="6640D670" w14:textId="77777777" w:rsidTr="00175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D9D9D9" w:themeFill="background1" w:themeFillShade="D9"/>
          </w:tcPr>
          <w:p w14:paraId="2C57A3AF" w14:textId="33F41F56" w:rsidR="009F3C23" w:rsidRDefault="00893021" w:rsidP="00893021">
            <w:pPr>
              <w:spacing w:after="160" w:line="259" w:lineRule="auto"/>
              <w:contextualSpacing/>
              <w:jc w:val="center"/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</w:pPr>
            <w:r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  <w:t>Opis testnog slučaja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392F4A44" w14:textId="7598EB25" w:rsidR="009F3C23" w:rsidRDefault="00893021" w:rsidP="00893021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</w:pPr>
            <w:r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  <w:t>Očekivani rezultat</w:t>
            </w:r>
          </w:p>
        </w:tc>
      </w:tr>
      <w:tr w:rsidR="009F3C23" w14:paraId="3BDF0680" w14:textId="77777777" w:rsidTr="006D0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606F6851" w14:textId="46DEAAD1" w:rsidR="009F3C23" w:rsidRDefault="0003206C" w:rsidP="006D05B7">
            <w:pPr>
              <w:spacing w:after="160" w:line="259" w:lineRule="auto"/>
              <w:contextualSpacing/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</w:pPr>
            <w:r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  <w:t>Registracija novog korisnika</w:t>
            </w:r>
          </w:p>
        </w:tc>
        <w:tc>
          <w:tcPr>
            <w:tcW w:w="4531" w:type="dxa"/>
            <w:vAlign w:val="center"/>
          </w:tcPr>
          <w:p w14:paraId="2D01DF44" w14:textId="208486FC" w:rsidR="009F3C23" w:rsidRDefault="0003206C" w:rsidP="006D05B7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</w:pPr>
            <w:r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  <w:t>Uspješno registriran novi korisnik</w:t>
            </w:r>
          </w:p>
        </w:tc>
      </w:tr>
      <w:tr w:rsidR="0003206C" w14:paraId="1B5E78B8" w14:textId="77777777" w:rsidTr="006D0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2028F44E" w14:textId="38405FA8" w:rsidR="0003206C" w:rsidRDefault="00A56CED" w:rsidP="006D05B7">
            <w:pPr>
              <w:spacing w:after="160" w:line="259" w:lineRule="auto"/>
              <w:contextualSpacing/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</w:pPr>
            <w:r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  <w:t>Registracija novog OPG-a</w:t>
            </w:r>
          </w:p>
        </w:tc>
        <w:tc>
          <w:tcPr>
            <w:tcW w:w="4531" w:type="dxa"/>
            <w:vAlign w:val="center"/>
          </w:tcPr>
          <w:p w14:paraId="5E3110CD" w14:textId="29F01AF6" w:rsidR="0003206C" w:rsidRDefault="00A56CED" w:rsidP="006D05B7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</w:pPr>
            <w:r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  <w:t>Uspješno registriran novi OPG</w:t>
            </w:r>
          </w:p>
        </w:tc>
      </w:tr>
      <w:tr w:rsidR="00A56CED" w14:paraId="032DDBF9" w14:textId="77777777" w:rsidTr="006D0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44F3A250" w14:textId="6C16A444" w:rsidR="00A56CED" w:rsidRDefault="00075C11" w:rsidP="006D05B7">
            <w:pPr>
              <w:spacing w:after="160" w:line="259" w:lineRule="auto"/>
              <w:contextualSpacing/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</w:pPr>
            <w:r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  <w:t xml:space="preserve">Prijava </w:t>
            </w:r>
            <w:r w:rsidR="005B26E4"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  <w:t>korisnika</w:t>
            </w:r>
            <w:r w:rsidR="001751CD"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  <w:t xml:space="preserve"> u OPG aplikaciju</w:t>
            </w:r>
          </w:p>
        </w:tc>
        <w:tc>
          <w:tcPr>
            <w:tcW w:w="4531" w:type="dxa"/>
            <w:vAlign w:val="center"/>
          </w:tcPr>
          <w:p w14:paraId="51A6B300" w14:textId="1196C82D" w:rsidR="00A56CED" w:rsidRDefault="00A84203" w:rsidP="006D05B7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</w:pPr>
            <w:r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  <w:t>Kor</w:t>
            </w:r>
            <w:r w:rsidR="00371735"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  <w:t>i</w:t>
            </w:r>
            <w:r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  <w:t>snik se uspješno prijavljuje u sustav</w:t>
            </w:r>
          </w:p>
        </w:tc>
      </w:tr>
      <w:tr w:rsidR="00A84203" w14:paraId="38C0845F" w14:textId="77777777" w:rsidTr="006D0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51F9F840" w14:textId="61E10C03" w:rsidR="00A84203" w:rsidRDefault="00371735" w:rsidP="006D05B7">
            <w:pPr>
              <w:spacing w:after="160" w:line="259" w:lineRule="auto"/>
              <w:contextualSpacing/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</w:pPr>
            <w:r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  <w:t>Dodavanje novog proizvoda</w:t>
            </w:r>
          </w:p>
        </w:tc>
        <w:tc>
          <w:tcPr>
            <w:tcW w:w="4531" w:type="dxa"/>
            <w:vAlign w:val="center"/>
          </w:tcPr>
          <w:p w14:paraId="7DB58BC8" w14:textId="24CE5157" w:rsidR="00A84203" w:rsidRDefault="00371735" w:rsidP="006D05B7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</w:pPr>
            <w:r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  <w:t xml:space="preserve">Uspješno dodan novi </w:t>
            </w:r>
            <w:r w:rsidR="00CB4926"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  <w:t>proizvod</w:t>
            </w:r>
          </w:p>
        </w:tc>
      </w:tr>
      <w:tr w:rsidR="00CB4926" w14:paraId="7B6E5235" w14:textId="77777777" w:rsidTr="006D0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5B2A77C5" w14:textId="6C5BBF32" w:rsidR="00CB4926" w:rsidRDefault="00CB4926" w:rsidP="006D05B7">
            <w:pPr>
              <w:spacing w:after="160" w:line="259" w:lineRule="auto"/>
              <w:contextualSpacing/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</w:pPr>
            <w:r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  <w:t xml:space="preserve">Pregled </w:t>
            </w:r>
            <w:r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  <w:t>proizvoda</w:t>
            </w:r>
          </w:p>
        </w:tc>
        <w:tc>
          <w:tcPr>
            <w:tcW w:w="4531" w:type="dxa"/>
            <w:vAlign w:val="center"/>
          </w:tcPr>
          <w:p w14:paraId="07419E9B" w14:textId="227E7E19" w:rsidR="00CB4926" w:rsidRDefault="00C9352E" w:rsidP="006D05B7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</w:pPr>
            <w:r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  <w:t>Uspješno p</w:t>
            </w:r>
            <w:r w:rsidR="00CB4926"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  <w:t>rikaz</w:t>
            </w:r>
            <w:r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  <w:t>ana stranica s</w:t>
            </w:r>
            <w:r w:rsidR="002B322A"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  <w:t xml:space="preserve"> </w:t>
            </w:r>
            <w:r w:rsidR="00CB4926"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  <w:t>unesen</w:t>
            </w:r>
            <w:r w:rsidR="002B322A"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  <w:t>im</w:t>
            </w:r>
            <w:r w:rsidR="00CB4926"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  <w:t xml:space="preserve"> proizvod</w:t>
            </w:r>
            <w:r w:rsidR="002B322A"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  <w:t>ima</w:t>
            </w:r>
          </w:p>
        </w:tc>
      </w:tr>
      <w:tr w:rsidR="00CB4926" w14:paraId="2CEEFE33" w14:textId="77777777" w:rsidTr="006D0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6FE6EDE5" w14:textId="5D57D812" w:rsidR="00CB4926" w:rsidRDefault="00967A5E" w:rsidP="006D05B7">
            <w:pPr>
              <w:spacing w:after="160" w:line="259" w:lineRule="auto"/>
              <w:contextualSpacing/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</w:pPr>
            <w:r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  <w:t>Ažuriranje proizvoda</w:t>
            </w:r>
          </w:p>
        </w:tc>
        <w:tc>
          <w:tcPr>
            <w:tcW w:w="4531" w:type="dxa"/>
            <w:vAlign w:val="center"/>
          </w:tcPr>
          <w:p w14:paraId="094165E7" w14:textId="36B4A4D8" w:rsidR="00CB4926" w:rsidRDefault="00967A5E" w:rsidP="006D05B7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</w:pPr>
            <w:r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  <w:t>Uspješno ažuriranje proizvoda</w:t>
            </w:r>
          </w:p>
        </w:tc>
      </w:tr>
      <w:tr w:rsidR="00967A5E" w14:paraId="0D48C3CB" w14:textId="77777777" w:rsidTr="006D0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2DA70B0F" w14:textId="2761EB7D" w:rsidR="00967A5E" w:rsidRDefault="00967A5E" w:rsidP="006D05B7">
            <w:pPr>
              <w:spacing w:after="160" w:line="259" w:lineRule="auto"/>
              <w:contextualSpacing/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</w:pPr>
            <w:r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  <w:t xml:space="preserve">Pregled </w:t>
            </w:r>
            <w:r w:rsidR="006D05B7"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  <w:t>profila prijavljenog korisnika</w:t>
            </w:r>
          </w:p>
        </w:tc>
        <w:tc>
          <w:tcPr>
            <w:tcW w:w="4531" w:type="dxa"/>
            <w:vAlign w:val="center"/>
          </w:tcPr>
          <w:p w14:paraId="7C601669" w14:textId="3C2C77EB" w:rsidR="00967A5E" w:rsidRDefault="006D05B7" w:rsidP="006D05B7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</w:pPr>
            <w:r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  <w:t>Uspješno prikazana stranica korisničkog profila</w:t>
            </w:r>
          </w:p>
        </w:tc>
      </w:tr>
      <w:tr w:rsidR="006D05B7" w14:paraId="2AEC5976" w14:textId="77777777" w:rsidTr="006D0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5E084712" w14:textId="3FFB5273" w:rsidR="006D05B7" w:rsidRDefault="006D05B7" w:rsidP="006D05B7">
            <w:pPr>
              <w:spacing w:after="160" w:line="259" w:lineRule="auto"/>
              <w:contextualSpacing/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</w:pPr>
            <w:r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  <w:t xml:space="preserve">Ažuriranje </w:t>
            </w:r>
            <w:r w:rsidR="00512C24"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  <w:t>korisničkog profila</w:t>
            </w:r>
          </w:p>
        </w:tc>
        <w:tc>
          <w:tcPr>
            <w:tcW w:w="4531" w:type="dxa"/>
            <w:vAlign w:val="center"/>
          </w:tcPr>
          <w:p w14:paraId="7E9B67DC" w14:textId="00195C64" w:rsidR="006D05B7" w:rsidRDefault="00512C24" w:rsidP="006D05B7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</w:pPr>
            <w:r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  <w:t>Uspješna izmjena korisničkih podataka</w:t>
            </w:r>
          </w:p>
        </w:tc>
      </w:tr>
      <w:tr w:rsidR="00512C24" w14:paraId="0DDECA0E" w14:textId="77777777" w:rsidTr="006D0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3D6ACB1F" w14:textId="24A6FDCA" w:rsidR="00512C24" w:rsidRDefault="00512C24" w:rsidP="006D05B7">
            <w:pPr>
              <w:spacing w:after="160" w:line="259" w:lineRule="auto"/>
              <w:contextualSpacing/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</w:pPr>
            <w:r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  <w:t>Odjava korisnika iz OPG aplikacije</w:t>
            </w:r>
          </w:p>
        </w:tc>
        <w:tc>
          <w:tcPr>
            <w:tcW w:w="4531" w:type="dxa"/>
            <w:vAlign w:val="center"/>
          </w:tcPr>
          <w:p w14:paraId="44FF369C" w14:textId="1BE52644" w:rsidR="00512C24" w:rsidRDefault="001A7813" w:rsidP="006D05B7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</w:pPr>
            <w:r>
              <w:rPr>
                <w:rFonts w:ascii="Camber Regular" w:eastAsia="Calibri" w:hAnsi="Camber Regular"/>
                <w:sz w:val="22"/>
                <w:szCs w:val="22"/>
                <w:lang w:val="en-US" w:eastAsia="en-US"/>
              </w:rPr>
              <w:t>Korisnik se uspješno odjavljuje iz sustava</w:t>
            </w:r>
          </w:p>
        </w:tc>
      </w:tr>
    </w:tbl>
    <w:p w14:paraId="62F1AAB5" w14:textId="77777777" w:rsidR="008768E7" w:rsidRDefault="008768E7" w:rsidP="004114BD">
      <w:pPr>
        <w:spacing w:after="160" w:line="259" w:lineRule="auto"/>
        <w:contextualSpacing/>
        <w:jc w:val="both"/>
        <w:rPr>
          <w:rFonts w:ascii="Camber Regular" w:eastAsia="Calibri" w:hAnsi="Camber Regular"/>
          <w:sz w:val="22"/>
          <w:szCs w:val="22"/>
          <w:lang w:val="en-US" w:eastAsia="en-US"/>
        </w:rPr>
      </w:pPr>
    </w:p>
    <w:p w14:paraId="6E159BB1" w14:textId="4E02D02F" w:rsidR="004114BD" w:rsidRDefault="004114BD" w:rsidP="004114BD">
      <w:pPr>
        <w:spacing w:after="160" w:line="259" w:lineRule="auto"/>
        <w:contextualSpacing/>
        <w:jc w:val="both"/>
        <w:rPr>
          <w:rFonts w:ascii="Camber Regular" w:eastAsia="Calibri" w:hAnsi="Camber Regular"/>
          <w:sz w:val="22"/>
          <w:szCs w:val="22"/>
          <w:lang w:val="en-US" w:eastAsia="en-US"/>
        </w:rPr>
      </w:pPr>
    </w:p>
    <w:p w14:paraId="5CF970B7" w14:textId="77777777" w:rsidR="004114BD" w:rsidRPr="004B082F" w:rsidRDefault="004114BD" w:rsidP="004114BD">
      <w:pPr>
        <w:spacing w:after="160" w:line="259" w:lineRule="auto"/>
        <w:contextualSpacing/>
        <w:jc w:val="both"/>
        <w:rPr>
          <w:rFonts w:ascii="Camber Regular" w:eastAsia="Calibri" w:hAnsi="Camber Regular"/>
          <w:sz w:val="22"/>
          <w:szCs w:val="22"/>
          <w:lang w:val="en-US" w:eastAsia="en-US"/>
        </w:rPr>
      </w:pPr>
    </w:p>
    <w:sectPr w:rsidR="004114BD" w:rsidRPr="004B082F" w:rsidSect="0051200E">
      <w:headerReference w:type="default" r:id="rId16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0D72C" w14:textId="77777777" w:rsidR="00482F19" w:rsidRDefault="00482F19">
      <w:r>
        <w:separator/>
      </w:r>
    </w:p>
    <w:p w14:paraId="57AB5FF1" w14:textId="77777777" w:rsidR="00482F19" w:rsidRDefault="00482F19"/>
    <w:p w14:paraId="648C79CA" w14:textId="77777777" w:rsidR="00482F19" w:rsidRDefault="00482F19" w:rsidP="00562DB7"/>
    <w:p w14:paraId="7C292108" w14:textId="77777777" w:rsidR="00482F19" w:rsidRDefault="00482F19"/>
  </w:endnote>
  <w:endnote w:type="continuationSeparator" w:id="0">
    <w:p w14:paraId="02933E03" w14:textId="77777777" w:rsidR="00482F19" w:rsidRDefault="00482F19">
      <w:r>
        <w:continuationSeparator/>
      </w:r>
    </w:p>
    <w:p w14:paraId="65BE9B41" w14:textId="77777777" w:rsidR="00482F19" w:rsidRDefault="00482F19"/>
    <w:p w14:paraId="5C570639" w14:textId="77777777" w:rsidR="00482F19" w:rsidRDefault="00482F19" w:rsidP="00562DB7"/>
    <w:p w14:paraId="1196A1FC" w14:textId="77777777" w:rsidR="00482F19" w:rsidRDefault="00482F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er Regular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3AA70" w14:textId="77777777" w:rsidR="00482F19" w:rsidRDefault="00482F19">
      <w:r>
        <w:separator/>
      </w:r>
    </w:p>
    <w:p w14:paraId="1D1E48E1" w14:textId="77777777" w:rsidR="00482F19" w:rsidRDefault="00482F19"/>
    <w:p w14:paraId="2DDEB070" w14:textId="77777777" w:rsidR="00482F19" w:rsidRDefault="00482F19" w:rsidP="00562DB7"/>
    <w:p w14:paraId="53238437" w14:textId="77777777" w:rsidR="00482F19" w:rsidRDefault="00482F19"/>
  </w:footnote>
  <w:footnote w:type="continuationSeparator" w:id="0">
    <w:p w14:paraId="0F2042C2" w14:textId="77777777" w:rsidR="00482F19" w:rsidRDefault="00482F19">
      <w:r>
        <w:continuationSeparator/>
      </w:r>
    </w:p>
    <w:p w14:paraId="63ADB982" w14:textId="77777777" w:rsidR="00482F19" w:rsidRDefault="00482F19"/>
    <w:p w14:paraId="1AB29070" w14:textId="77777777" w:rsidR="00482F19" w:rsidRDefault="00482F19" w:rsidP="00562DB7"/>
    <w:p w14:paraId="4F5BD4DB" w14:textId="77777777" w:rsidR="00482F19" w:rsidRDefault="00482F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9A8ED" w14:textId="77777777" w:rsidR="00A333E6" w:rsidRDefault="00A333E6">
    <w:pPr>
      <w:pStyle w:val="Header"/>
    </w:pPr>
    <w:r w:rsidRPr="004F613E">
      <w:rPr>
        <w:noProof/>
        <w:lang w:val="en-GB" w:eastAsia="en-GB"/>
      </w:rPr>
      <w:drawing>
        <wp:anchor distT="0" distB="0" distL="114300" distR="114300" simplePos="0" relativeHeight="251658752" behindDoc="0" locked="0" layoutInCell="1" allowOverlap="1" wp14:anchorId="01B05D10" wp14:editId="65EED89F">
          <wp:simplePos x="0" y="0"/>
          <wp:positionH relativeFrom="column">
            <wp:posOffset>-9249</wp:posOffset>
          </wp:positionH>
          <wp:positionV relativeFrom="paragraph">
            <wp:posOffset>-63178</wp:posOffset>
          </wp:positionV>
          <wp:extent cx="914400" cy="176189"/>
          <wp:effectExtent l="0" t="0" r="0" b="0"/>
          <wp:wrapNone/>
          <wp:docPr id="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761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AEE4C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800114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402D65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30369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3B86C7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2090A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B05BD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C4F48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6883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68F5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B38F2"/>
    <w:multiLevelType w:val="hybridMultilevel"/>
    <w:tmpl w:val="AB545CE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753FF"/>
    <w:multiLevelType w:val="hybridMultilevel"/>
    <w:tmpl w:val="67B05A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6376EC"/>
    <w:multiLevelType w:val="hybridMultilevel"/>
    <w:tmpl w:val="06985FD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117410"/>
    <w:multiLevelType w:val="hybridMultilevel"/>
    <w:tmpl w:val="A0B839A0"/>
    <w:lvl w:ilvl="0" w:tplc="08F2A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E8CD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04EC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8CE5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6EB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046D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3C9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763D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824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162743"/>
    <w:multiLevelType w:val="hybridMultilevel"/>
    <w:tmpl w:val="C6147A6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CD1118"/>
    <w:multiLevelType w:val="hybridMultilevel"/>
    <w:tmpl w:val="F53ED97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C81FCF"/>
    <w:multiLevelType w:val="multilevel"/>
    <w:tmpl w:val="041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1C004FA0"/>
    <w:multiLevelType w:val="hybridMultilevel"/>
    <w:tmpl w:val="D5CC9B94"/>
    <w:lvl w:ilvl="0" w:tplc="160AC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26FE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E38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CEB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1839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EE92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27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1E87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66E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4C5C14"/>
    <w:multiLevelType w:val="hybridMultilevel"/>
    <w:tmpl w:val="4450006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5B0ADA"/>
    <w:multiLevelType w:val="multilevel"/>
    <w:tmpl w:val="041A001D"/>
    <w:styleLink w:val="Natuknicerimskibrojevi"/>
    <w:lvl w:ilvl="0">
      <w:start w:val="1"/>
      <w:numFmt w:val="upperRoman"/>
      <w:lvlText w:val="%1)"/>
      <w:lvlJc w:val="left"/>
      <w:pPr>
        <w:tabs>
          <w:tab w:val="num" w:pos="360"/>
        </w:tabs>
        <w:ind w:left="1068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E2B7124"/>
    <w:multiLevelType w:val="multilevel"/>
    <w:tmpl w:val="7A16284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332A08C8"/>
    <w:multiLevelType w:val="hybridMultilevel"/>
    <w:tmpl w:val="CA42FDF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811E94"/>
    <w:multiLevelType w:val="hybridMultilevel"/>
    <w:tmpl w:val="765049D4"/>
    <w:lvl w:ilvl="0" w:tplc="DE947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F05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5C2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E06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A6DB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4AF4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50ED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EE9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FC8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0E3F48"/>
    <w:multiLevelType w:val="hybridMultilevel"/>
    <w:tmpl w:val="8BB645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474DDC"/>
    <w:multiLevelType w:val="hybridMultilevel"/>
    <w:tmpl w:val="8EF4983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8A31C5"/>
    <w:multiLevelType w:val="hybridMultilevel"/>
    <w:tmpl w:val="39B4F7C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53190D"/>
    <w:multiLevelType w:val="hybridMultilevel"/>
    <w:tmpl w:val="5C1C11DE"/>
    <w:lvl w:ilvl="0" w:tplc="BEF8EA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D0DB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9ED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244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643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DCD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10F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602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264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016B7A"/>
    <w:multiLevelType w:val="multilevel"/>
    <w:tmpl w:val="AC12DC8C"/>
    <w:numStyleLink w:val="Literatura"/>
  </w:abstractNum>
  <w:abstractNum w:abstractNumId="28" w15:restartNumberingAfterBreak="0">
    <w:nsid w:val="3C356B05"/>
    <w:multiLevelType w:val="hybridMultilevel"/>
    <w:tmpl w:val="FC12CEF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927DB7"/>
    <w:multiLevelType w:val="hybridMultilevel"/>
    <w:tmpl w:val="5AEA15B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CA43C8"/>
    <w:multiLevelType w:val="hybridMultilevel"/>
    <w:tmpl w:val="427E390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B30707"/>
    <w:multiLevelType w:val="hybridMultilevel"/>
    <w:tmpl w:val="92C4146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D066DF"/>
    <w:multiLevelType w:val="hybridMultilevel"/>
    <w:tmpl w:val="9642F66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A24DD4"/>
    <w:multiLevelType w:val="multilevel"/>
    <w:tmpl w:val="041A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4" w15:restartNumberingAfterBreak="0">
    <w:nsid w:val="47DC0F9E"/>
    <w:multiLevelType w:val="hybridMultilevel"/>
    <w:tmpl w:val="9B5C87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2B1E5A"/>
    <w:multiLevelType w:val="multilevel"/>
    <w:tmpl w:val="AC12DC8C"/>
    <w:styleLink w:val="Literatura"/>
    <w:lvl w:ilvl="0">
      <w:start w:val="1"/>
      <w:numFmt w:val="decimal"/>
      <w:pStyle w:val="Tekstreference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 w15:restartNumberingAfterBreak="0">
    <w:nsid w:val="50E76E6B"/>
    <w:multiLevelType w:val="hybridMultilevel"/>
    <w:tmpl w:val="8F82F58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4812D9"/>
    <w:multiLevelType w:val="hybridMultilevel"/>
    <w:tmpl w:val="7818AF8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CD2229"/>
    <w:multiLevelType w:val="hybridMultilevel"/>
    <w:tmpl w:val="7B8AC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5A5D7B"/>
    <w:multiLevelType w:val="hybridMultilevel"/>
    <w:tmpl w:val="27C640A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DC6AD6"/>
    <w:multiLevelType w:val="hybridMultilevel"/>
    <w:tmpl w:val="CD9EDB1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07640"/>
    <w:multiLevelType w:val="hybridMultilevel"/>
    <w:tmpl w:val="8F5884A6"/>
    <w:lvl w:ilvl="0" w:tplc="3C3637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081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96F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046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488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DED1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6B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FA70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E32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100BBF"/>
    <w:multiLevelType w:val="hybridMultilevel"/>
    <w:tmpl w:val="7F7C398C"/>
    <w:lvl w:ilvl="0" w:tplc="041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3" w15:restartNumberingAfterBreak="0">
    <w:nsid w:val="76254E1F"/>
    <w:multiLevelType w:val="multilevel"/>
    <w:tmpl w:val="041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C550CDC"/>
    <w:multiLevelType w:val="hybridMultilevel"/>
    <w:tmpl w:val="2D7C782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3"/>
  </w:num>
  <w:num w:numId="3">
    <w:abstractNumId w:val="3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9"/>
  </w:num>
  <w:num w:numId="15">
    <w:abstractNumId w:val="35"/>
  </w:num>
  <w:num w:numId="16">
    <w:abstractNumId w:val="27"/>
  </w:num>
  <w:num w:numId="17">
    <w:abstractNumId w:val="20"/>
  </w:num>
  <w:num w:numId="18">
    <w:abstractNumId w:val="23"/>
  </w:num>
  <w:num w:numId="19">
    <w:abstractNumId w:val="44"/>
  </w:num>
  <w:num w:numId="20">
    <w:abstractNumId w:val="34"/>
  </w:num>
  <w:num w:numId="21">
    <w:abstractNumId w:val="15"/>
  </w:num>
  <w:num w:numId="22">
    <w:abstractNumId w:val="28"/>
  </w:num>
  <w:num w:numId="23">
    <w:abstractNumId w:val="24"/>
  </w:num>
  <w:num w:numId="24">
    <w:abstractNumId w:val="10"/>
  </w:num>
  <w:num w:numId="25">
    <w:abstractNumId w:val="14"/>
  </w:num>
  <w:num w:numId="26">
    <w:abstractNumId w:val="12"/>
  </w:num>
  <w:num w:numId="27">
    <w:abstractNumId w:val="40"/>
  </w:num>
  <w:num w:numId="28">
    <w:abstractNumId w:val="36"/>
  </w:num>
  <w:num w:numId="29">
    <w:abstractNumId w:val="30"/>
  </w:num>
  <w:num w:numId="30">
    <w:abstractNumId w:val="21"/>
  </w:num>
  <w:num w:numId="31">
    <w:abstractNumId w:val="42"/>
  </w:num>
  <w:num w:numId="32">
    <w:abstractNumId w:val="37"/>
  </w:num>
  <w:num w:numId="33">
    <w:abstractNumId w:val="18"/>
  </w:num>
  <w:num w:numId="34">
    <w:abstractNumId w:val="39"/>
  </w:num>
  <w:num w:numId="35">
    <w:abstractNumId w:val="11"/>
  </w:num>
  <w:num w:numId="36">
    <w:abstractNumId w:val="32"/>
  </w:num>
  <w:num w:numId="37">
    <w:abstractNumId w:val="31"/>
  </w:num>
  <w:num w:numId="38">
    <w:abstractNumId w:val="29"/>
  </w:num>
  <w:num w:numId="39">
    <w:abstractNumId w:val="25"/>
  </w:num>
  <w:num w:numId="40">
    <w:abstractNumId w:val="38"/>
  </w:num>
  <w:num w:numId="41">
    <w:abstractNumId w:val="26"/>
  </w:num>
  <w:num w:numId="42">
    <w:abstractNumId w:val="22"/>
  </w:num>
  <w:num w:numId="43">
    <w:abstractNumId w:val="13"/>
  </w:num>
  <w:num w:numId="44">
    <w:abstractNumId w:val="41"/>
  </w:num>
  <w:num w:numId="45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43F"/>
    <w:rsid w:val="000000AA"/>
    <w:rsid w:val="00000B48"/>
    <w:rsid w:val="00001D54"/>
    <w:rsid w:val="000030AC"/>
    <w:rsid w:val="00003B53"/>
    <w:rsid w:val="000041B1"/>
    <w:rsid w:val="0000536E"/>
    <w:rsid w:val="00005399"/>
    <w:rsid w:val="0000560E"/>
    <w:rsid w:val="00005A17"/>
    <w:rsid w:val="000062D7"/>
    <w:rsid w:val="00006810"/>
    <w:rsid w:val="000073EA"/>
    <w:rsid w:val="0001013C"/>
    <w:rsid w:val="000119DF"/>
    <w:rsid w:val="00013531"/>
    <w:rsid w:val="00013E8C"/>
    <w:rsid w:val="00014258"/>
    <w:rsid w:val="00014636"/>
    <w:rsid w:val="00014650"/>
    <w:rsid w:val="000146BA"/>
    <w:rsid w:val="00014D1D"/>
    <w:rsid w:val="00020286"/>
    <w:rsid w:val="00020595"/>
    <w:rsid w:val="0002082C"/>
    <w:rsid w:val="0002266E"/>
    <w:rsid w:val="00022FF9"/>
    <w:rsid w:val="00023557"/>
    <w:rsid w:val="00023942"/>
    <w:rsid w:val="00025B69"/>
    <w:rsid w:val="00026597"/>
    <w:rsid w:val="00030638"/>
    <w:rsid w:val="00030B6F"/>
    <w:rsid w:val="00030C2D"/>
    <w:rsid w:val="0003206C"/>
    <w:rsid w:val="000326C5"/>
    <w:rsid w:val="00032E78"/>
    <w:rsid w:val="0003593E"/>
    <w:rsid w:val="00035DE1"/>
    <w:rsid w:val="000362F0"/>
    <w:rsid w:val="00040608"/>
    <w:rsid w:val="0004060F"/>
    <w:rsid w:val="0004538C"/>
    <w:rsid w:val="000455A3"/>
    <w:rsid w:val="000460E1"/>
    <w:rsid w:val="00051E4E"/>
    <w:rsid w:val="00052243"/>
    <w:rsid w:val="00054BFB"/>
    <w:rsid w:val="00057936"/>
    <w:rsid w:val="00057E0C"/>
    <w:rsid w:val="0006122C"/>
    <w:rsid w:val="00061927"/>
    <w:rsid w:val="0006193C"/>
    <w:rsid w:val="000621BB"/>
    <w:rsid w:val="00062B77"/>
    <w:rsid w:val="000645B9"/>
    <w:rsid w:val="00065536"/>
    <w:rsid w:val="00065E09"/>
    <w:rsid w:val="0006641C"/>
    <w:rsid w:val="00066CE6"/>
    <w:rsid w:val="0006707E"/>
    <w:rsid w:val="00067C3A"/>
    <w:rsid w:val="000707E9"/>
    <w:rsid w:val="00070D84"/>
    <w:rsid w:val="00072559"/>
    <w:rsid w:val="00073A00"/>
    <w:rsid w:val="00073A4B"/>
    <w:rsid w:val="000742CA"/>
    <w:rsid w:val="00074456"/>
    <w:rsid w:val="00075C11"/>
    <w:rsid w:val="000761F6"/>
    <w:rsid w:val="00076FAB"/>
    <w:rsid w:val="0007702A"/>
    <w:rsid w:val="00077D2D"/>
    <w:rsid w:val="000802BE"/>
    <w:rsid w:val="00080777"/>
    <w:rsid w:val="00082ADD"/>
    <w:rsid w:val="00082FF8"/>
    <w:rsid w:val="0008548D"/>
    <w:rsid w:val="00086705"/>
    <w:rsid w:val="00086863"/>
    <w:rsid w:val="00087D7C"/>
    <w:rsid w:val="00091491"/>
    <w:rsid w:val="00091E20"/>
    <w:rsid w:val="000925CA"/>
    <w:rsid w:val="0009262F"/>
    <w:rsid w:val="000931B8"/>
    <w:rsid w:val="00095179"/>
    <w:rsid w:val="00095534"/>
    <w:rsid w:val="00095B8A"/>
    <w:rsid w:val="00096493"/>
    <w:rsid w:val="00096A85"/>
    <w:rsid w:val="00096E82"/>
    <w:rsid w:val="000A043C"/>
    <w:rsid w:val="000A08DE"/>
    <w:rsid w:val="000A1454"/>
    <w:rsid w:val="000A2025"/>
    <w:rsid w:val="000A2399"/>
    <w:rsid w:val="000A2EE9"/>
    <w:rsid w:val="000A367B"/>
    <w:rsid w:val="000A3885"/>
    <w:rsid w:val="000A4A87"/>
    <w:rsid w:val="000A5CE7"/>
    <w:rsid w:val="000B012B"/>
    <w:rsid w:val="000B221F"/>
    <w:rsid w:val="000B34A0"/>
    <w:rsid w:val="000B44D4"/>
    <w:rsid w:val="000B495D"/>
    <w:rsid w:val="000B4FA2"/>
    <w:rsid w:val="000B5763"/>
    <w:rsid w:val="000B654B"/>
    <w:rsid w:val="000C0234"/>
    <w:rsid w:val="000C16FE"/>
    <w:rsid w:val="000C1E92"/>
    <w:rsid w:val="000C21F3"/>
    <w:rsid w:val="000C2D4A"/>
    <w:rsid w:val="000C5186"/>
    <w:rsid w:val="000C60FE"/>
    <w:rsid w:val="000D1627"/>
    <w:rsid w:val="000D1DB2"/>
    <w:rsid w:val="000D2BF6"/>
    <w:rsid w:val="000D2ED7"/>
    <w:rsid w:val="000D34DA"/>
    <w:rsid w:val="000D43E5"/>
    <w:rsid w:val="000D461B"/>
    <w:rsid w:val="000D47C5"/>
    <w:rsid w:val="000D4B6D"/>
    <w:rsid w:val="000D5077"/>
    <w:rsid w:val="000D5676"/>
    <w:rsid w:val="000D5B17"/>
    <w:rsid w:val="000D6159"/>
    <w:rsid w:val="000D65C9"/>
    <w:rsid w:val="000D664C"/>
    <w:rsid w:val="000D6837"/>
    <w:rsid w:val="000D6FB0"/>
    <w:rsid w:val="000E0348"/>
    <w:rsid w:val="000E2F02"/>
    <w:rsid w:val="000E6490"/>
    <w:rsid w:val="000E6856"/>
    <w:rsid w:val="000E68AE"/>
    <w:rsid w:val="000E7FE2"/>
    <w:rsid w:val="000F000C"/>
    <w:rsid w:val="000F0467"/>
    <w:rsid w:val="000F100C"/>
    <w:rsid w:val="000F29CA"/>
    <w:rsid w:val="000F3970"/>
    <w:rsid w:val="000F523B"/>
    <w:rsid w:val="000F710F"/>
    <w:rsid w:val="00101F6F"/>
    <w:rsid w:val="00102CFF"/>
    <w:rsid w:val="00104051"/>
    <w:rsid w:val="0010487E"/>
    <w:rsid w:val="001056F9"/>
    <w:rsid w:val="001059E2"/>
    <w:rsid w:val="00106B4B"/>
    <w:rsid w:val="00106C20"/>
    <w:rsid w:val="00110BC4"/>
    <w:rsid w:val="00110C82"/>
    <w:rsid w:val="001116F0"/>
    <w:rsid w:val="00111E37"/>
    <w:rsid w:val="001125A9"/>
    <w:rsid w:val="001129C3"/>
    <w:rsid w:val="00113FEA"/>
    <w:rsid w:val="00114EE2"/>
    <w:rsid w:val="001156DC"/>
    <w:rsid w:val="0011581F"/>
    <w:rsid w:val="00115B7F"/>
    <w:rsid w:val="001172C0"/>
    <w:rsid w:val="001173A8"/>
    <w:rsid w:val="00122249"/>
    <w:rsid w:val="00125977"/>
    <w:rsid w:val="001268F5"/>
    <w:rsid w:val="00126C36"/>
    <w:rsid w:val="0012773A"/>
    <w:rsid w:val="00130B67"/>
    <w:rsid w:val="00130FE3"/>
    <w:rsid w:val="0013134E"/>
    <w:rsid w:val="00131814"/>
    <w:rsid w:val="00131A03"/>
    <w:rsid w:val="001328C5"/>
    <w:rsid w:val="00132DE4"/>
    <w:rsid w:val="00133971"/>
    <w:rsid w:val="001355B0"/>
    <w:rsid w:val="001365F9"/>
    <w:rsid w:val="0013712E"/>
    <w:rsid w:val="00137C5E"/>
    <w:rsid w:val="00137F3B"/>
    <w:rsid w:val="001441C5"/>
    <w:rsid w:val="00145389"/>
    <w:rsid w:val="001471DE"/>
    <w:rsid w:val="001475B8"/>
    <w:rsid w:val="0014771C"/>
    <w:rsid w:val="00147D6D"/>
    <w:rsid w:val="00150227"/>
    <w:rsid w:val="00150294"/>
    <w:rsid w:val="00151BF7"/>
    <w:rsid w:val="00152951"/>
    <w:rsid w:val="00153139"/>
    <w:rsid w:val="00153FDA"/>
    <w:rsid w:val="00155E76"/>
    <w:rsid w:val="0015622A"/>
    <w:rsid w:val="00156B92"/>
    <w:rsid w:val="00157211"/>
    <w:rsid w:val="00160403"/>
    <w:rsid w:val="00161E23"/>
    <w:rsid w:val="001622B4"/>
    <w:rsid w:val="0016403D"/>
    <w:rsid w:val="001640E0"/>
    <w:rsid w:val="00164C11"/>
    <w:rsid w:val="0016759F"/>
    <w:rsid w:val="00167E81"/>
    <w:rsid w:val="001713DA"/>
    <w:rsid w:val="00171BDD"/>
    <w:rsid w:val="00171D70"/>
    <w:rsid w:val="00171DA5"/>
    <w:rsid w:val="001727AD"/>
    <w:rsid w:val="00172D86"/>
    <w:rsid w:val="00172E5E"/>
    <w:rsid w:val="001751CD"/>
    <w:rsid w:val="00180328"/>
    <w:rsid w:val="00181075"/>
    <w:rsid w:val="0018147F"/>
    <w:rsid w:val="00183EA7"/>
    <w:rsid w:val="00184661"/>
    <w:rsid w:val="00184FE6"/>
    <w:rsid w:val="001852E6"/>
    <w:rsid w:val="00185CCD"/>
    <w:rsid w:val="00185DE1"/>
    <w:rsid w:val="001878FA"/>
    <w:rsid w:val="00190662"/>
    <w:rsid w:val="00190711"/>
    <w:rsid w:val="0019092B"/>
    <w:rsid w:val="00190B49"/>
    <w:rsid w:val="00192377"/>
    <w:rsid w:val="001937AD"/>
    <w:rsid w:val="00193BB4"/>
    <w:rsid w:val="00193C99"/>
    <w:rsid w:val="00194168"/>
    <w:rsid w:val="00194ABB"/>
    <w:rsid w:val="00195847"/>
    <w:rsid w:val="001960F4"/>
    <w:rsid w:val="00196B19"/>
    <w:rsid w:val="00197277"/>
    <w:rsid w:val="001A09CD"/>
    <w:rsid w:val="001A0DA8"/>
    <w:rsid w:val="001A1EF4"/>
    <w:rsid w:val="001A233A"/>
    <w:rsid w:val="001A39AE"/>
    <w:rsid w:val="001A39EC"/>
    <w:rsid w:val="001A4461"/>
    <w:rsid w:val="001A4A39"/>
    <w:rsid w:val="001A5ED8"/>
    <w:rsid w:val="001A6A34"/>
    <w:rsid w:val="001A74F1"/>
    <w:rsid w:val="001A7813"/>
    <w:rsid w:val="001A784A"/>
    <w:rsid w:val="001A7A62"/>
    <w:rsid w:val="001A7ECB"/>
    <w:rsid w:val="001B00A2"/>
    <w:rsid w:val="001B10F2"/>
    <w:rsid w:val="001B1736"/>
    <w:rsid w:val="001B1A18"/>
    <w:rsid w:val="001B45DC"/>
    <w:rsid w:val="001B4B04"/>
    <w:rsid w:val="001B5230"/>
    <w:rsid w:val="001B72E8"/>
    <w:rsid w:val="001B76BE"/>
    <w:rsid w:val="001B7751"/>
    <w:rsid w:val="001B779A"/>
    <w:rsid w:val="001C0B8D"/>
    <w:rsid w:val="001C1909"/>
    <w:rsid w:val="001C1B26"/>
    <w:rsid w:val="001C283D"/>
    <w:rsid w:val="001C3A35"/>
    <w:rsid w:val="001C3F3F"/>
    <w:rsid w:val="001C5FB0"/>
    <w:rsid w:val="001C6EEB"/>
    <w:rsid w:val="001C6FE7"/>
    <w:rsid w:val="001D00F5"/>
    <w:rsid w:val="001D22D1"/>
    <w:rsid w:val="001D32AF"/>
    <w:rsid w:val="001D3573"/>
    <w:rsid w:val="001D362E"/>
    <w:rsid w:val="001D3F33"/>
    <w:rsid w:val="001D45E0"/>
    <w:rsid w:val="001D5510"/>
    <w:rsid w:val="001D5E2B"/>
    <w:rsid w:val="001D696D"/>
    <w:rsid w:val="001D7871"/>
    <w:rsid w:val="001E1FB4"/>
    <w:rsid w:val="001E221E"/>
    <w:rsid w:val="001E2D1D"/>
    <w:rsid w:val="001E34DC"/>
    <w:rsid w:val="001E40C4"/>
    <w:rsid w:val="001E560F"/>
    <w:rsid w:val="001E616D"/>
    <w:rsid w:val="001E674A"/>
    <w:rsid w:val="001E7881"/>
    <w:rsid w:val="001E7AB5"/>
    <w:rsid w:val="001E7DF4"/>
    <w:rsid w:val="001F1AC3"/>
    <w:rsid w:val="001F418D"/>
    <w:rsid w:val="001F4CFD"/>
    <w:rsid w:val="001F4D6C"/>
    <w:rsid w:val="001F5074"/>
    <w:rsid w:val="001F573D"/>
    <w:rsid w:val="001F7D4E"/>
    <w:rsid w:val="00201185"/>
    <w:rsid w:val="0020192C"/>
    <w:rsid w:val="0020413D"/>
    <w:rsid w:val="002046E0"/>
    <w:rsid w:val="00204935"/>
    <w:rsid w:val="002055CB"/>
    <w:rsid w:val="00205901"/>
    <w:rsid w:val="002063DD"/>
    <w:rsid w:val="00206A39"/>
    <w:rsid w:val="00207113"/>
    <w:rsid w:val="00207E93"/>
    <w:rsid w:val="0021006D"/>
    <w:rsid w:val="002101A0"/>
    <w:rsid w:val="00210227"/>
    <w:rsid w:val="00210F6A"/>
    <w:rsid w:val="00211789"/>
    <w:rsid w:val="002127B8"/>
    <w:rsid w:val="00214BD2"/>
    <w:rsid w:val="00214EB7"/>
    <w:rsid w:val="0021642E"/>
    <w:rsid w:val="00217AE9"/>
    <w:rsid w:val="00220061"/>
    <w:rsid w:val="0022023C"/>
    <w:rsid w:val="00220FD5"/>
    <w:rsid w:val="00221B5B"/>
    <w:rsid w:val="00221D57"/>
    <w:rsid w:val="00222F9D"/>
    <w:rsid w:val="002234B1"/>
    <w:rsid w:val="00225D87"/>
    <w:rsid w:val="002260B3"/>
    <w:rsid w:val="00227952"/>
    <w:rsid w:val="00227A9F"/>
    <w:rsid w:val="00227D57"/>
    <w:rsid w:val="0023006D"/>
    <w:rsid w:val="00230931"/>
    <w:rsid w:val="00230C20"/>
    <w:rsid w:val="00231F02"/>
    <w:rsid w:val="002326F8"/>
    <w:rsid w:val="002328FC"/>
    <w:rsid w:val="00232A9F"/>
    <w:rsid w:val="00233220"/>
    <w:rsid w:val="00234624"/>
    <w:rsid w:val="002362EB"/>
    <w:rsid w:val="0023673C"/>
    <w:rsid w:val="00236932"/>
    <w:rsid w:val="0023714C"/>
    <w:rsid w:val="002374E4"/>
    <w:rsid w:val="0023755D"/>
    <w:rsid w:val="00240083"/>
    <w:rsid w:val="002419DA"/>
    <w:rsid w:val="002428D3"/>
    <w:rsid w:val="00242A62"/>
    <w:rsid w:val="00243926"/>
    <w:rsid w:val="00243B62"/>
    <w:rsid w:val="00243CAD"/>
    <w:rsid w:val="0024458B"/>
    <w:rsid w:val="00244DB5"/>
    <w:rsid w:val="00245D47"/>
    <w:rsid w:val="0024643E"/>
    <w:rsid w:val="002501FF"/>
    <w:rsid w:val="00250A61"/>
    <w:rsid w:val="00250B73"/>
    <w:rsid w:val="0025158E"/>
    <w:rsid w:val="00251AD5"/>
    <w:rsid w:val="00251D1A"/>
    <w:rsid w:val="00252FC3"/>
    <w:rsid w:val="002530D0"/>
    <w:rsid w:val="0025398F"/>
    <w:rsid w:val="002549EC"/>
    <w:rsid w:val="00255371"/>
    <w:rsid w:val="00260063"/>
    <w:rsid w:val="0026160B"/>
    <w:rsid w:val="00261B2B"/>
    <w:rsid w:val="002624C0"/>
    <w:rsid w:val="002627FC"/>
    <w:rsid w:val="00263C71"/>
    <w:rsid w:val="00263F6E"/>
    <w:rsid w:val="00264120"/>
    <w:rsid w:val="002651CD"/>
    <w:rsid w:val="002652BB"/>
    <w:rsid w:val="002655C7"/>
    <w:rsid w:val="00265993"/>
    <w:rsid w:val="00266830"/>
    <w:rsid w:val="00266EEB"/>
    <w:rsid w:val="00271C5E"/>
    <w:rsid w:val="002738D6"/>
    <w:rsid w:val="00274238"/>
    <w:rsid w:val="0027584E"/>
    <w:rsid w:val="00276183"/>
    <w:rsid w:val="00276EEA"/>
    <w:rsid w:val="002800C6"/>
    <w:rsid w:val="00281AF9"/>
    <w:rsid w:val="00284AC0"/>
    <w:rsid w:val="00284C03"/>
    <w:rsid w:val="00286056"/>
    <w:rsid w:val="0028667C"/>
    <w:rsid w:val="00286D8F"/>
    <w:rsid w:val="00287DF7"/>
    <w:rsid w:val="002903AB"/>
    <w:rsid w:val="00291CC5"/>
    <w:rsid w:val="002929BB"/>
    <w:rsid w:val="00292EAA"/>
    <w:rsid w:val="00293A97"/>
    <w:rsid w:val="00293BF3"/>
    <w:rsid w:val="002954DB"/>
    <w:rsid w:val="002971D1"/>
    <w:rsid w:val="002A1A5E"/>
    <w:rsid w:val="002A2F0B"/>
    <w:rsid w:val="002A3D79"/>
    <w:rsid w:val="002A44E5"/>
    <w:rsid w:val="002A470A"/>
    <w:rsid w:val="002A5DFD"/>
    <w:rsid w:val="002A741E"/>
    <w:rsid w:val="002A7761"/>
    <w:rsid w:val="002A77A6"/>
    <w:rsid w:val="002A7DE5"/>
    <w:rsid w:val="002B1E8A"/>
    <w:rsid w:val="002B2540"/>
    <w:rsid w:val="002B322A"/>
    <w:rsid w:val="002B393A"/>
    <w:rsid w:val="002B41F1"/>
    <w:rsid w:val="002B4566"/>
    <w:rsid w:val="002B4B7E"/>
    <w:rsid w:val="002B58A4"/>
    <w:rsid w:val="002B5C66"/>
    <w:rsid w:val="002B5D21"/>
    <w:rsid w:val="002B62DE"/>
    <w:rsid w:val="002B668F"/>
    <w:rsid w:val="002B7592"/>
    <w:rsid w:val="002C18A9"/>
    <w:rsid w:val="002C37D6"/>
    <w:rsid w:val="002C3D91"/>
    <w:rsid w:val="002C411B"/>
    <w:rsid w:val="002C4886"/>
    <w:rsid w:val="002C49EA"/>
    <w:rsid w:val="002C523F"/>
    <w:rsid w:val="002C583B"/>
    <w:rsid w:val="002C658F"/>
    <w:rsid w:val="002C68F3"/>
    <w:rsid w:val="002C779D"/>
    <w:rsid w:val="002C7CC3"/>
    <w:rsid w:val="002D07FE"/>
    <w:rsid w:val="002D16FC"/>
    <w:rsid w:val="002D58FE"/>
    <w:rsid w:val="002D6560"/>
    <w:rsid w:val="002D7101"/>
    <w:rsid w:val="002E0533"/>
    <w:rsid w:val="002E12D7"/>
    <w:rsid w:val="002E16F6"/>
    <w:rsid w:val="002E2496"/>
    <w:rsid w:val="002E2CD5"/>
    <w:rsid w:val="002E2EAA"/>
    <w:rsid w:val="002E32C6"/>
    <w:rsid w:val="002E3B27"/>
    <w:rsid w:val="002E3CB2"/>
    <w:rsid w:val="002E40D4"/>
    <w:rsid w:val="002E61FE"/>
    <w:rsid w:val="002E723E"/>
    <w:rsid w:val="002F019A"/>
    <w:rsid w:val="002F0368"/>
    <w:rsid w:val="002F0477"/>
    <w:rsid w:val="002F0518"/>
    <w:rsid w:val="002F1227"/>
    <w:rsid w:val="002F16A8"/>
    <w:rsid w:val="002F2D7D"/>
    <w:rsid w:val="002F3DDD"/>
    <w:rsid w:val="002F4D6D"/>
    <w:rsid w:val="002F5185"/>
    <w:rsid w:val="002F56A6"/>
    <w:rsid w:val="002F5A3E"/>
    <w:rsid w:val="002F7BD1"/>
    <w:rsid w:val="00300011"/>
    <w:rsid w:val="00300154"/>
    <w:rsid w:val="00301E9E"/>
    <w:rsid w:val="00302555"/>
    <w:rsid w:val="00303AF8"/>
    <w:rsid w:val="00304BE5"/>
    <w:rsid w:val="003064D9"/>
    <w:rsid w:val="00306C71"/>
    <w:rsid w:val="00307D3B"/>
    <w:rsid w:val="0031094F"/>
    <w:rsid w:val="00310BB2"/>
    <w:rsid w:val="00310FF8"/>
    <w:rsid w:val="00311351"/>
    <w:rsid w:val="0031136D"/>
    <w:rsid w:val="00312CB5"/>
    <w:rsid w:val="00314902"/>
    <w:rsid w:val="00315BBB"/>
    <w:rsid w:val="00316875"/>
    <w:rsid w:val="00317587"/>
    <w:rsid w:val="00317BA0"/>
    <w:rsid w:val="00320818"/>
    <w:rsid w:val="00321650"/>
    <w:rsid w:val="0032271A"/>
    <w:rsid w:val="0032391C"/>
    <w:rsid w:val="00324DDA"/>
    <w:rsid w:val="00326807"/>
    <w:rsid w:val="0033037B"/>
    <w:rsid w:val="00331E92"/>
    <w:rsid w:val="00332190"/>
    <w:rsid w:val="003321D1"/>
    <w:rsid w:val="0033303A"/>
    <w:rsid w:val="003332F4"/>
    <w:rsid w:val="00333C40"/>
    <w:rsid w:val="00334658"/>
    <w:rsid w:val="00335BFF"/>
    <w:rsid w:val="00335F05"/>
    <w:rsid w:val="00337376"/>
    <w:rsid w:val="00337503"/>
    <w:rsid w:val="00340823"/>
    <w:rsid w:val="00340ED6"/>
    <w:rsid w:val="00341E5C"/>
    <w:rsid w:val="003438C4"/>
    <w:rsid w:val="00343AB4"/>
    <w:rsid w:val="00343AC5"/>
    <w:rsid w:val="00343D1E"/>
    <w:rsid w:val="0034416B"/>
    <w:rsid w:val="003444EC"/>
    <w:rsid w:val="00345287"/>
    <w:rsid w:val="00345417"/>
    <w:rsid w:val="003468F5"/>
    <w:rsid w:val="00346EEA"/>
    <w:rsid w:val="0034747A"/>
    <w:rsid w:val="003478C9"/>
    <w:rsid w:val="00351B06"/>
    <w:rsid w:val="00352590"/>
    <w:rsid w:val="00352BED"/>
    <w:rsid w:val="00353F2B"/>
    <w:rsid w:val="00353FE6"/>
    <w:rsid w:val="00355B8F"/>
    <w:rsid w:val="00356D89"/>
    <w:rsid w:val="00360D4B"/>
    <w:rsid w:val="00361197"/>
    <w:rsid w:val="00361283"/>
    <w:rsid w:val="00361A2F"/>
    <w:rsid w:val="00363671"/>
    <w:rsid w:val="00363AB1"/>
    <w:rsid w:val="00365222"/>
    <w:rsid w:val="00365885"/>
    <w:rsid w:val="003663A5"/>
    <w:rsid w:val="0036735B"/>
    <w:rsid w:val="00371087"/>
    <w:rsid w:val="00371735"/>
    <w:rsid w:val="003728D1"/>
    <w:rsid w:val="0037413E"/>
    <w:rsid w:val="003741D6"/>
    <w:rsid w:val="003747D9"/>
    <w:rsid w:val="0037491D"/>
    <w:rsid w:val="0037553A"/>
    <w:rsid w:val="003765D1"/>
    <w:rsid w:val="00376A14"/>
    <w:rsid w:val="003779B4"/>
    <w:rsid w:val="00380C88"/>
    <w:rsid w:val="003813E2"/>
    <w:rsid w:val="003814F2"/>
    <w:rsid w:val="00382143"/>
    <w:rsid w:val="00382ECE"/>
    <w:rsid w:val="00383F16"/>
    <w:rsid w:val="003849B9"/>
    <w:rsid w:val="00384A7E"/>
    <w:rsid w:val="003854E4"/>
    <w:rsid w:val="00385AF3"/>
    <w:rsid w:val="0038715F"/>
    <w:rsid w:val="00387183"/>
    <w:rsid w:val="003875A2"/>
    <w:rsid w:val="003909DB"/>
    <w:rsid w:val="003913F4"/>
    <w:rsid w:val="00391DA7"/>
    <w:rsid w:val="00392933"/>
    <w:rsid w:val="00393197"/>
    <w:rsid w:val="003933BF"/>
    <w:rsid w:val="00394CD9"/>
    <w:rsid w:val="0039549F"/>
    <w:rsid w:val="0039570B"/>
    <w:rsid w:val="003A05B8"/>
    <w:rsid w:val="003A1A88"/>
    <w:rsid w:val="003A239C"/>
    <w:rsid w:val="003A2848"/>
    <w:rsid w:val="003A2982"/>
    <w:rsid w:val="003A3AB9"/>
    <w:rsid w:val="003A3FD2"/>
    <w:rsid w:val="003A491C"/>
    <w:rsid w:val="003A4CE2"/>
    <w:rsid w:val="003A5531"/>
    <w:rsid w:val="003A587D"/>
    <w:rsid w:val="003A690E"/>
    <w:rsid w:val="003A7BFB"/>
    <w:rsid w:val="003A7F0F"/>
    <w:rsid w:val="003B0F4F"/>
    <w:rsid w:val="003B1384"/>
    <w:rsid w:val="003B2512"/>
    <w:rsid w:val="003B3D17"/>
    <w:rsid w:val="003B676D"/>
    <w:rsid w:val="003B6B79"/>
    <w:rsid w:val="003B71B9"/>
    <w:rsid w:val="003B739E"/>
    <w:rsid w:val="003B7750"/>
    <w:rsid w:val="003B7CE3"/>
    <w:rsid w:val="003C0FFA"/>
    <w:rsid w:val="003C15F2"/>
    <w:rsid w:val="003C4297"/>
    <w:rsid w:val="003C50EF"/>
    <w:rsid w:val="003C548B"/>
    <w:rsid w:val="003D02F1"/>
    <w:rsid w:val="003D0C4E"/>
    <w:rsid w:val="003D0EFA"/>
    <w:rsid w:val="003D13AE"/>
    <w:rsid w:val="003D1848"/>
    <w:rsid w:val="003D2869"/>
    <w:rsid w:val="003D3D3B"/>
    <w:rsid w:val="003D3E42"/>
    <w:rsid w:val="003D56CE"/>
    <w:rsid w:val="003D6699"/>
    <w:rsid w:val="003D7BA3"/>
    <w:rsid w:val="003D7FE8"/>
    <w:rsid w:val="003E0160"/>
    <w:rsid w:val="003E0987"/>
    <w:rsid w:val="003E14C0"/>
    <w:rsid w:val="003E20DE"/>
    <w:rsid w:val="003E3A9C"/>
    <w:rsid w:val="003E3D02"/>
    <w:rsid w:val="003E4159"/>
    <w:rsid w:val="003E6563"/>
    <w:rsid w:val="003E70C2"/>
    <w:rsid w:val="003E750F"/>
    <w:rsid w:val="003E7592"/>
    <w:rsid w:val="003E7E12"/>
    <w:rsid w:val="003F04D6"/>
    <w:rsid w:val="003F19C2"/>
    <w:rsid w:val="003F2577"/>
    <w:rsid w:val="003F2997"/>
    <w:rsid w:val="003F339A"/>
    <w:rsid w:val="003F3976"/>
    <w:rsid w:val="003F3C0F"/>
    <w:rsid w:val="003F4C69"/>
    <w:rsid w:val="003F6EEC"/>
    <w:rsid w:val="003F7E68"/>
    <w:rsid w:val="00400190"/>
    <w:rsid w:val="00400353"/>
    <w:rsid w:val="004005C5"/>
    <w:rsid w:val="004033A6"/>
    <w:rsid w:val="004033B8"/>
    <w:rsid w:val="004050AB"/>
    <w:rsid w:val="00406634"/>
    <w:rsid w:val="0041049A"/>
    <w:rsid w:val="004106FC"/>
    <w:rsid w:val="00410F32"/>
    <w:rsid w:val="004114BD"/>
    <w:rsid w:val="004151AF"/>
    <w:rsid w:val="004163FD"/>
    <w:rsid w:val="00416FE2"/>
    <w:rsid w:val="004176E7"/>
    <w:rsid w:val="00417F1F"/>
    <w:rsid w:val="0042160A"/>
    <w:rsid w:val="0042186B"/>
    <w:rsid w:val="00424316"/>
    <w:rsid w:val="00425704"/>
    <w:rsid w:val="004276BC"/>
    <w:rsid w:val="00430BCE"/>
    <w:rsid w:val="00431132"/>
    <w:rsid w:val="00431931"/>
    <w:rsid w:val="00431947"/>
    <w:rsid w:val="00432BA1"/>
    <w:rsid w:val="00434D4B"/>
    <w:rsid w:val="00437740"/>
    <w:rsid w:val="00437831"/>
    <w:rsid w:val="00441C6A"/>
    <w:rsid w:val="00443B35"/>
    <w:rsid w:val="00444962"/>
    <w:rsid w:val="00445223"/>
    <w:rsid w:val="00446BD8"/>
    <w:rsid w:val="004505D7"/>
    <w:rsid w:val="00451E11"/>
    <w:rsid w:val="00452C7A"/>
    <w:rsid w:val="004532D3"/>
    <w:rsid w:val="00455E1E"/>
    <w:rsid w:val="004574B8"/>
    <w:rsid w:val="0046152E"/>
    <w:rsid w:val="004636E6"/>
    <w:rsid w:val="0046576B"/>
    <w:rsid w:val="00466EC9"/>
    <w:rsid w:val="00467528"/>
    <w:rsid w:val="00467BE2"/>
    <w:rsid w:val="004700D0"/>
    <w:rsid w:val="00470362"/>
    <w:rsid w:val="0047159A"/>
    <w:rsid w:val="004719D2"/>
    <w:rsid w:val="0047261B"/>
    <w:rsid w:val="0047354B"/>
    <w:rsid w:val="00473CA7"/>
    <w:rsid w:val="00474C84"/>
    <w:rsid w:val="00475D9D"/>
    <w:rsid w:val="004764F9"/>
    <w:rsid w:val="004773D6"/>
    <w:rsid w:val="004775A1"/>
    <w:rsid w:val="00477EAF"/>
    <w:rsid w:val="004814E9"/>
    <w:rsid w:val="0048182B"/>
    <w:rsid w:val="004819B9"/>
    <w:rsid w:val="00481FB3"/>
    <w:rsid w:val="00482058"/>
    <w:rsid w:val="00482223"/>
    <w:rsid w:val="004824CB"/>
    <w:rsid w:val="00482F19"/>
    <w:rsid w:val="0048376C"/>
    <w:rsid w:val="00483ED2"/>
    <w:rsid w:val="0048409F"/>
    <w:rsid w:val="0048465A"/>
    <w:rsid w:val="00486447"/>
    <w:rsid w:val="004864A9"/>
    <w:rsid w:val="004869CE"/>
    <w:rsid w:val="00487797"/>
    <w:rsid w:val="00487D0A"/>
    <w:rsid w:val="00491EC5"/>
    <w:rsid w:val="004924B8"/>
    <w:rsid w:val="00492A6B"/>
    <w:rsid w:val="004938F8"/>
    <w:rsid w:val="004942D7"/>
    <w:rsid w:val="004967CA"/>
    <w:rsid w:val="00496C1E"/>
    <w:rsid w:val="00496C58"/>
    <w:rsid w:val="00497358"/>
    <w:rsid w:val="004A0C9B"/>
    <w:rsid w:val="004A13F4"/>
    <w:rsid w:val="004A18E3"/>
    <w:rsid w:val="004A23E8"/>
    <w:rsid w:val="004A2CBD"/>
    <w:rsid w:val="004A3813"/>
    <w:rsid w:val="004A547A"/>
    <w:rsid w:val="004A5F96"/>
    <w:rsid w:val="004A60BB"/>
    <w:rsid w:val="004A6603"/>
    <w:rsid w:val="004A70AC"/>
    <w:rsid w:val="004A741C"/>
    <w:rsid w:val="004B082F"/>
    <w:rsid w:val="004B1C9A"/>
    <w:rsid w:val="004B3419"/>
    <w:rsid w:val="004B3CC4"/>
    <w:rsid w:val="004B3DDB"/>
    <w:rsid w:val="004B6631"/>
    <w:rsid w:val="004B670F"/>
    <w:rsid w:val="004B68C7"/>
    <w:rsid w:val="004B72F2"/>
    <w:rsid w:val="004C1928"/>
    <w:rsid w:val="004C2C26"/>
    <w:rsid w:val="004C3A3A"/>
    <w:rsid w:val="004C3BB1"/>
    <w:rsid w:val="004C44B0"/>
    <w:rsid w:val="004C4801"/>
    <w:rsid w:val="004C615C"/>
    <w:rsid w:val="004C7170"/>
    <w:rsid w:val="004C71D9"/>
    <w:rsid w:val="004C7299"/>
    <w:rsid w:val="004C763B"/>
    <w:rsid w:val="004C7C8B"/>
    <w:rsid w:val="004D0429"/>
    <w:rsid w:val="004D17BF"/>
    <w:rsid w:val="004D18F1"/>
    <w:rsid w:val="004D2D5F"/>
    <w:rsid w:val="004D5FBD"/>
    <w:rsid w:val="004D62FD"/>
    <w:rsid w:val="004E0704"/>
    <w:rsid w:val="004E0D9D"/>
    <w:rsid w:val="004E1B94"/>
    <w:rsid w:val="004E21E5"/>
    <w:rsid w:val="004E477A"/>
    <w:rsid w:val="004E5251"/>
    <w:rsid w:val="004E5DA4"/>
    <w:rsid w:val="004F01A0"/>
    <w:rsid w:val="004F0C15"/>
    <w:rsid w:val="004F0C2B"/>
    <w:rsid w:val="004F1132"/>
    <w:rsid w:val="004F183F"/>
    <w:rsid w:val="004F1B75"/>
    <w:rsid w:val="004F419A"/>
    <w:rsid w:val="004F4A49"/>
    <w:rsid w:val="004F546C"/>
    <w:rsid w:val="004F613E"/>
    <w:rsid w:val="004F730E"/>
    <w:rsid w:val="004F78F1"/>
    <w:rsid w:val="005002FA"/>
    <w:rsid w:val="00501930"/>
    <w:rsid w:val="00503490"/>
    <w:rsid w:val="0050421C"/>
    <w:rsid w:val="00505087"/>
    <w:rsid w:val="005052DF"/>
    <w:rsid w:val="00506B61"/>
    <w:rsid w:val="00506C8D"/>
    <w:rsid w:val="00507190"/>
    <w:rsid w:val="005074DF"/>
    <w:rsid w:val="00507CF7"/>
    <w:rsid w:val="005102DE"/>
    <w:rsid w:val="00510A7F"/>
    <w:rsid w:val="00510BC9"/>
    <w:rsid w:val="00510D1A"/>
    <w:rsid w:val="005114DE"/>
    <w:rsid w:val="0051200E"/>
    <w:rsid w:val="0051242C"/>
    <w:rsid w:val="00512C24"/>
    <w:rsid w:val="00513CF5"/>
    <w:rsid w:val="005155BB"/>
    <w:rsid w:val="00515B30"/>
    <w:rsid w:val="0051650C"/>
    <w:rsid w:val="005168C8"/>
    <w:rsid w:val="0051766D"/>
    <w:rsid w:val="00517E32"/>
    <w:rsid w:val="00520105"/>
    <w:rsid w:val="00520710"/>
    <w:rsid w:val="00521682"/>
    <w:rsid w:val="005225F3"/>
    <w:rsid w:val="00525856"/>
    <w:rsid w:val="00525C84"/>
    <w:rsid w:val="00526111"/>
    <w:rsid w:val="0052774D"/>
    <w:rsid w:val="00527A40"/>
    <w:rsid w:val="005300C7"/>
    <w:rsid w:val="00530565"/>
    <w:rsid w:val="0053070F"/>
    <w:rsid w:val="00533424"/>
    <w:rsid w:val="00533A03"/>
    <w:rsid w:val="0053493B"/>
    <w:rsid w:val="00535AB6"/>
    <w:rsid w:val="00535FBE"/>
    <w:rsid w:val="005361BF"/>
    <w:rsid w:val="005362B6"/>
    <w:rsid w:val="00537493"/>
    <w:rsid w:val="00540A1F"/>
    <w:rsid w:val="005435C9"/>
    <w:rsid w:val="0054495C"/>
    <w:rsid w:val="005451DA"/>
    <w:rsid w:val="0054567D"/>
    <w:rsid w:val="00545845"/>
    <w:rsid w:val="00545FEF"/>
    <w:rsid w:val="00547876"/>
    <w:rsid w:val="00547A01"/>
    <w:rsid w:val="00547DB2"/>
    <w:rsid w:val="005506E6"/>
    <w:rsid w:val="0055174C"/>
    <w:rsid w:val="00552187"/>
    <w:rsid w:val="00552CAB"/>
    <w:rsid w:val="00553239"/>
    <w:rsid w:val="005532A4"/>
    <w:rsid w:val="00555532"/>
    <w:rsid w:val="00555B05"/>
    <w:rsid w:val="00555D47"/>
    <w:rsid w:val="00556801"/>
    <w:rsid w:val="00560149"/>
    <w:rsid w:val="00560DA7"/>
    <w:rsid w:val="00561303"/>
    <w:rsid w:val="00562DB7"/>
    <w:rsid w:val="005645A1"/>
    <w:rsid w:val="005654B5"/>
    <w:rsid w:val="005656C2"/>
    <w:rsid w:val="005670DE"/>
    <w:rsid w:val="00567A95"/>
    <w:rsid w:val="00574144"/>
    <w:rsid w:val="00574553"/>
    <w:rsid w:val="00574979"/>
    <w:rsid w:val="0057576A"/>
    <w:rsid w:val="005771F0"/>
    <w:rsid w:val="005827B2"/>
    <w:rsid w:val="00583590"/>
    <w:rsid w:val="0058362A"/>
    <w:rsid w:val="00583A61"/>
    <w:rsid w:val="005846E5"/>
    <w:rsid w:val="00584C98"/>
    <w:rsid w:val="005859C8"/>
    <w:rsid w:val="00587107"/>
    <w:rsid w:val="00587D85"/>
    <w:rsid w:val="005902D4"/>
    <w:rsid w:val="005903AB"/>
    <w:rsid w:val="00592D01"/>
    <w:rsid w:val="00592EA8"/>
    <w:rsid w:val="00593B71"/>
    <w:rsid w:val="005943F3"/>
    <w:rsid w:val="00595C1F"/>
    <w:rsid w:val="00596729"/>
    <w:rsid w:val="005A00C2"/>
    <w:rsid w:val="005A017C"/>
    <w:rsid w:val="005A1949"/>
    <w:rsid w:val="005A1C17"/>
    <w:rsid w:val="005A20F3"/>
    <w:rsid w:val="005A2A5B"/>
    <w:rsid w:val="005A41E0"/>
    <w:rsid w:val="005A64CB"/>
    <w:rsid w:val="005B1876"/>
    <w:rsid w:val="005B22FE"/>
    <w:rsid w:val="005B26E4"/>
    <w:rsid w:val="005B51E9"/>
    <w:rsid w:val="005B5775"/>
    <w:rsid w:val="005B58A4"/>
    <w:rsid w:val="005B5D37"/>
    <w:rsid w:val="005B5F0C"/>
    <w:rsid w:val="005B7E4E"/>
    <w:rsid w:val="005B7E9F"/>
    <w:rsid w:val="005C2A90"/>
    <w:rsid w:val="005C2B59"/>
    <w:rsid w:val="005C2C51"/>
    <w:rsid w:val="005C37B3"/>
    <w:rsid w:val="005C3AF5"/>
    <w:rsid w:val="005C3ED9"/>
    <w:rsid w:val="005C4D8D"/>
    <w:rsid w:val="005C54B9"/>
    <w:rsid w:val="005C6268"/>
    <w:rsid w:val="005C7BCD"/>
    <w:rsid w:val="005D020C"/>
    <w:rsid w:val="005D0649"/>
    <w:rsid w:val="005D16DC"/>
    <w:rsid w:val="005D289C"/>
    <w:rsid w:val="005D3AA9"/>
    <w:rsid w:val="005D48FA"/>
    <w:rsid w:val="005D5445"/>
    <w:rsid w:val="005D6C8C"/>
    <w:rsid w:val="005D7437"/>
    <w:rsid w:val="005E056F"/>
    <w:rsid w:val="005E1109"/>
    <w:rsid w:val="005E1284"/>
    <w:rsid w:val="005E1B1F"/>
    <w:rsid w:val="005E2420"/>
    <w:rsid w:val="005E2F27"/>
    <w:rsid w:val="005E30D6"/>
    <w:rsid w:val="005E46F7"/>
    <w:rsid w:val="005E5313"/>
    <w:rsid w:val="005E57EF"/>
    <w:rsid w:val="005E63B0"/>
    <w:rsid w:val="005E6706"/>
    <w:rsid w:val="005E69A4"/>
    <w:rsid w:val="005E6A14"/>
    <w:rsid w:val="005E7F32"/>
    <w:rsid w:val="005F0589"/>
    <w:rsid w:val="005F17D1"/>
    <w:rsid w:val="005F1A9D"/>
    <w:rsid w:val="005F1CB2"/>
    <w:rsid w:val="005F1EFE"/>
    <w:rsid w:val="005F2A74"/>
    <w:rsid w:val="005F49CE"/>
    <w:rsid w:val="005F5300"/>
    <w:rsid w:val="005F6F88"/>
    <w:rsid w:val="005F79BC"/>
    <w:rsid w:val="00601E59"/>
    <w:rsid w:val="006022CA"/>
    <w:rsid w:val="00603D5E"/>
    <w:rsid w:val="0060516F"/>
    <w:rsid w:val="006058B6"/>
    <w:rsid w:val="00611818"/>
    <w:rsid w:val="00611F8A"/>
    <w:rsid w:val="00611FE0"/>
    <w:rsid w:val="00614C98"/>
    <w:rsid w:val="0061662F"/>
    <w:rsid w:val="00617148"/>
    <w:rsid w:val="00617453"/>
    <w:rsid w:val="00617ACE"/>
    <w:rsid w:val="00620E0F"/>
    <w:rsid w:val="0062128E"/>
    <w:rsid w:val="00621F97"/>
    <w:rsid w:val="0062246B"/>
    <w:rsid w:val="00622612"/>
    <w:rsid w:val="00622FE2"/>
    <w:rsid w:val="00623638"/>
    <w:rsid w:val="0062435A"/>
    <w:rsid w:val="00625797"/>
    <w:rsid w:val="006258F0"/>
    <w:rsid w:val="00626126"/>
    <w:rsid w:val="0062738C"/>
    <w:rsid w:val="00627AEA"/>
    <w:rsid w:val="00630C48"/>
    <w:rsid w:val="00630E06"/>
    <w:rsid w:val="00632B8A"/>
    <w:rsid w:val="00633E85"/>
    <w:rsid w:val="00634975"/>
    <w:rsid w:val="006361C8"/>
    <w:rsid w:val="00636DF6"/>
    <w:rsid w:val="00637236"/>
    <w:rsid w:val="00637A85"/>
    <w:rsid w:val="00637EC3"/>
    <w:rsid w:val="00637F83"/>
    <w:rsid w:val="0064071B"/>
    <w:rsid w:val="00641513"/>
    <w:rsid w:val="00642419"/>
    <w:rsid w:val="00642A7E"/>
    <w:rsid w:val="00642B2B"/>
    <w:rsid w:val="006440B7"/>
    <w:rsid w:val="00645086"/>
    <w:rsid w:val="00645EA8"/>
    <w:rsid w:val="0064603C"/>
    <w:rsid w:val="006474A5"/>
    <w:rsid w:val="00650A5E"/>
    <w:rsid w:val="0065121C"/>
    <w:rsid w:val="00652B97"/>
    <w:rsid w:val="00653D26"/>
    <w:rsid w:val="006541AD"/>
    <w:rsid w:val="0065788B"/>
    <w:rsid w:val="00660691"/>
    <w:rsid w:val="006609DB"/>
    <w:rsid w:val="00660EEE"/>
    <w:rsid w:val="00661BBE"/>
    <w:rsid w:val="006620B4"/>
    <w:rsid w:val="00662771"/>
    <w:rsid w:val="006630BA"/>
    <w:rsid w:val="006637D8"/>
    <w:rsid w:val="006658FC"/>
    <w:rsid w:val="00666D60"/>
    <w:rsid w:val="0066737F"/>
    <w:rsid w:val="00670020"/>
    <w:rsid w:val="006708F5"/>
    <w:rsid w:val="00671A08"/>
    <w:rsid w:val="0067201F"/>
    <w:rsid w:val="0067332D"/>
    <w:rsid w:val="0067406A"/>
    <w:rsid w:val="006740E1"/>
    <w:rsid w:val="006756FA"/>
    <w:rsid w:val="0067647B"/>
    <w:rsid w:val="006765B5"/>
    <w:rsid w:val="00677773"/>
    <w:rsid w:val="00680404"/>
    <w:rsid w:val="006804B2"/>
    <w:rsid w:val="00681BB6"/>
    <w:rsid w:val="00683916"/>
    <w:rsid w:val="00683D2E"/>
    <w:rsid w:val="00684323"/>
    <w:rsid w:val="006901A1"/>
    <w:rsid w:val="006916B4"/>
    <w:rsid w:val="0069389C"/>
    <w:rsid w:val="006949BD"/>
    <w:rsid w:val="006952E0"/>
    <w:rsid w:val="006961A5"/>
    <w:rsid w:val="006A12E4"/>
    <w:rsid w:val="006A32C9"/>
    <w:rsid w:val="006A4505"/>
    <w:rsid w:val="006A55FF"/>
    <w:rsid w:val="006A5769"/>
    <w:rsid w:val="006A5A87"/>
    <w:rsid w:val="006A635E"/>
    <w:rsid w:val="006A6398"/>
    <w:rsid w:val="006A677F"/>
    <w:rsid w:val="006A7942"/>
    <w:rsid w:val="006B0E29"/>
    <w:rsid w:val="006B12B3"/>
    <w:rsid w:val="006B2236"/>
    <w:rsid w:val="006B2C4E"/>
    <w:rsid w:val="006B3279"/>
    <w:rsid w:val="006B3562"/>
    <w:rsid w:val="006B63C3"/>
    <w:rsid w:val="006B769E"/>
    <w:rsid w:val="006B76A4"/>
    <w:rsid w:val="006C0991"/>
    <w:rsid w:val="006C1D81"/>
    <w:rsid w:val="006C1DD4"/>
    <w:rsid w:val="006C275C"/>
    <w:rsid w:val="006C2B80"/>
    <w:rsid w:val="006C5F85"/>
    <w:rsid w:val="006C5FA4"/>
    <w:rsid w:val="006C652B"/>
    <w:rsid w:val="006D0337"/>
    <w:rsid w:val="006D05B7"/>
    <w:rsid w:val="006D07D5"/>
    <w:rsid w:val="006D0C0E"/>
    <w:rsid w:val="006D0EB1"/>
    <w:rsid w:val="006D2050"/>
    <w:rsid w:val="006D4732"/>
    <w:rsid w:val="006D4DAD"/>
    <w:rsid w:val="006D63C4"/>
    <w:rsid w:val="006D65AC"/>
    <w:rsid w:val="006D6C18"/>
    <w:rsid w:val="006D728C"/>
    <w:rsid w:val="006D7C2A"/>
    <w:rsid w:val="006E03EA"/>
    <w:rsid w:val="006E0AEC"/>
    <w:rsid w:val="006E1186"/>
    <w:rsid w:val="006E2AE7"/>
    <w:rsid w:val="006E2BF8"/>
    <w:rsid w:val="006E2D7B"/>
    <w:rsid w:val="006E3E30"/>
    <w:rsid w:val="006E3FFF"/>
    <w:rsid w:val="006E4DFF"/>
    <w:rsid w:val="006F0D55"/>
    <w:rsid w:val="006F21EB"/>
    <w:rsid w:val="006F31D4"/>
    <w:rsid w:val="006F36FF"/>
    <w:rsid w:val="006F3E26"/>
    <w:rsid w:val="006F48AE"/>
    <w:rsid w:val="006F4EC4"/>
    <w:rsid w:val="006F702E"/>
    <w:rsid w:val="006F75EC"/>
    <w:rsid w:val="006F7AEE"/>
    <w:rsid w:val="00701881"/>
    <w:rsid w:val="007019C0"/>
    <w:rsid w:val="007021EA"/>
    <w:rsid w:val="007029AB"/>
    <w:rsid w:val="007056E2"/>
    <w:rsid w:val="00705963"/>
    <w:rsid w:val="00705FD9"/>
    <w:rsid w:val="007061CB"/>
    <w:rsid w:val="00706766"/>
    <w:rsid w:val="0071065D"/>
    <w:rsid w:val="00711AB3"/>
    <w:rsid w:val="0071210A"/>
    <w:rsid w:val="00712564"/>
    <w:rsid w:val="007129D5"/>
    <w:rsid w:val="00712DA0"/>
    <w:rsid w:val="00713865"/>
    <w:rsid w:val="00714463"/>
    <w:rsid w:val="0071511C"/>
    <w:rsid w:val="00715382"/>
    <w:rsid w:val="00716ED7"/>
    <w:rsid w:val="00717285"/>
    <w:rsid w:val="00721DA6"/>
    <w:rsid w:val="007222A0"/>
    <w:rsid w:val="00722954"/>
    <w:rsid w:val="00723976"/>
    <w:rsid w:val="007262E6"/>
    <w:rsid w:val="00726EDD"/>
    <w:rsid w:val="007273C4"/>
    <w:rsid w:val="00727430"/>
    <w:rsid w:val="007274F3"/>
    <w:rsid w:val="00727E21"/>
    <w:rsid w:val="0073026C"/>
    <w:rsid w:val="00730930"/>
    <w:rsid w:val="007322C2"/>
    <w:rsid w:val="00732301"/>
    <w:rsid w:val="007324DA"/>
    <w:rsid w:val="0073448B"/>
    <w:rsid w:val="00735374"/>
    <w:rsid w:val="0073793E"/>
    <w:rsid w:val="00740609"/>
    <w:rsid w:val="00740A82"/>
    <w:rsid w:val="00740F30"/>
    <w:rsid w:val="00741337"/>
    <w:rsid w:val="007421F5"/>
    <w:rsid w:val="00742377"/>
    <w:rsid w:val="00743DA3"/>
    <w:rsid w:val="00744F09"/>
    <w:rsid w:val="007459EE"/>
    <w:rsid w:val="00745EC7"/>
    <w:rsid w:val="00745EE3"/>
    <w:rsid w:val="00745F5B"/>
    <w:rsid w:val="00745F64"/>
    <w:rsid w:val="00746509"/>
    <w:rsid w:val="00746A80"/>
    <w:rsid w:val="007476C6"/>
    <w:rsid w:val="0075132C"/>
    <w:rsid w:val="00751DA5"/>
    <w:rsid w:val="007520BF"/>
    <w:rsid w:val="0075263D"/>
    <w:rsid w:val="00752FBD"/>
    <w:rsid w:val="00753074"/>
    <w:rsid w:val="0075352C"/>
    <w:rsid w:val="0075384C"/>
    <w:rsid w:val="00754FDD"/>
    <w:rsid w:val="0075628F"/>
    <w:rsid w:val="007603E0"/>
    <w:rsid w:val="00760F43"/>
    <w:rsid w:val="007611D7"/>
    <w:rsid w:val="0076197B"/>
    <w:rsid w:val="007633E8"/>
    <w:rsid w:val="00764E15"/>
    <w:rsid w:val="007658E0"/>
    <w:rsid w:val="00765AD7"/>
    <w:rsid w:val="00767FDD"/>
    <w:rsid w:val="00770C54"/>
    <w:rsid w:val="00771E5E"/>
    <w:rsid w:val="007737BB"/>
    <w:rsid w:val="00774124"/>
    <w:rsid w:val="00774AE5"/>
    <w:rsid w:val="00774BA5"/>
    <w:rsid w:val="00775FAF"/>
    <w:rsid w:val="00777199"/>
    <w:rsid w:val="0078030A"/>
    <w:rsid w:val="00780351"/>
    <w:rsid w:val="007805E0"/>
    <w:rsid w:val="0078248A"/>
    <w:rsid w:val="0078291F"/>
    <w:rsid w:val="00782A1D"/>
    <w:rsid w:val="00783873"/>
    <w:rsid w:val="00784F51"/>
    <w:rsid w:val="007857B5"/>
    <w:rsid w:val="0078610A"/>
    <w:rsid w:val="00790B87"/>
    <w:rsid w:val="00790BCF"/>
    <w:rsid w:val="007918FA"/>
    <w:rsid w:val="007932F6"/>
    <w:rsid w:val="00796477"/>
    <w:rsid w:val="007978AF"/>
    <w:rsid w:val="00797AE7"/>
    <w:rsid w:val="007A04C3"/>
    <w:rsid w:val="007A0941"/>
    <w:rsid w:val="007A1921"/>
    <w:rsid w:val="007A2C24"/>
    <w:rsid w:val="007A369E"/>
    <w:rsid w:val="007A3784"/>
    <w:rsid w:val="007A4956"/>
    <w:rsid w:val="007A5D3F"/>
    <w:rsid w:val="007A64A8"/>
    <w:rsid w:val="007A69A1"/>
    <w:rsid w:val="007A726A"/>
    <w:rsid w:val="007B19AE"/>
    <w:rsid w:val="007B45B6"/>
    <w:rsid w:val="007B50AA"/>
    <w:rsid w:val="007B5198"/>
    <w:rsid w:val="007B5535"/>
    <w:rsid w:val="007B7893"/>
    <w:rsid w:val="007B7CC0"/>
    <w:rsid w:val="007C0639"/>
    <w:rsid w:val="007C22C0"/>
    <w:rsid w:val="007C31E4"/>
    <w:rsid w:val="007C3879"/>
    <w:rsid w:val="007C4458"/>
    <w:rsid w:val="007C606F"/>
    <w:rsid w:val="007C74EE"/>
    <w:rsid w:val="007C77D0"/>
    <w:rsid w:val="007D0A9F"/>
    <w:rsid w:val="007D1110"/>
    <w:rsid w:val="007D12A8"/>
    <w:rsid w:val="007D196F"/>
    <w:rsid w:val="007D1A41"/>
    <w:rsid w:val="007D2372"/>
    <w:rsid w:val="007D2E0F"/>
    <w:rsid w:val="007D312B"/>
    <w:rsid w:val="007D5649"/>
    <w:rsid w:val="007D59A1"/>
    <w:rsid w:val="007D715B"/>
    <w:rsid w:val="007D7C48"/>
    <w:rsid w:val="007E08FB"/>
    <w:rsid w:val="007E0CD6"/>
    <w:rsid w:val="007E17A1"/>
    <w:rsid w:val="007E3435"/>
    <w:rsid w:val="007E37D7"/>
    <w:rsid w:val="007E4E50"/>
    <w:rsid w:val="007E55D0"/>
    <w:rsid w:val="007E5F39"/>
    <w:rsid w:val="007E5FD5"/>
    <w:rsid w:val="007E6AEE"/>
    <w:rsid w:val="007E7608"/>
    <w:rsid w:val="007E7F82"/>
    <w:rsid w:val="007F021E"/>
    <w:rsid w:val="007F024E"/>
    <w:rsid w:val="007F041B"/>
    <w:rsid w:val="007F13AB"/>
    <w:rsid w:val="007F154C"/>
    <w:rsid w:val="007F2AF5"/>
    <w:rsid w:val="007F4D30"/>
    <w:rsid w:val="007F54E6"/>
    <w:rsid w:val="007F563D"/>
    <w:rsid w:val="007F6082"/>
    <w:rsid w:val="007F6109"/>
    <w:rsid w:val="007F69A7"/>
    <w:rsid w:val="008004D8"/>
    <w:rsid w:val="00800C88"/>
    <w:rsid w:val="008026E3"/>
    <w:rsid w:val="00802B46"/>
    <w:rsid w:val="00803FF0"/>
    <w:rsid w:val="008045FD"/>
    <w:rsid w:val="00805939"/>
    <w:rsid w:val="0080670E"/>
    <w:rsid w:val="00807EBA"/>
    <w:rsid w:val="00807FE1"/>
    <w:rsid w:val="00810C86"/>
    <w:rsid w:val="0081148D"/>
    <w:rsid w:val="008117FE"/>
    <w:rsid w:val="00812096"/>
    <w:rsid w:val="00816BC7"/>
    <w:rsid w:val="00816C7A"/>
    <w:rsid w:val="00816D5A"/>
    <w:rsid w:val="00817650"/>
    <w:rsid w:val="00817A88"/>
    <w:rsid w:val="008206A2"/>
    <w:rsid w:val="008206E9"/>
    <w:rsid w:val="0082080A"/>
    <w:rsid w:val="00822170"/>
    <w:rsid w:val="008222D8"/>
    <w:rsid w:val="008239F3"/>
    <w:rsid w:val="00823F94"/>
    <w:rsid w:val="008243D2"/>
    <w:rsid w:val="008251DA"/>
    <w:rsid w:val="00830D40"/>
    <w:rsid w:val="00830E7D"/>
    <w:rsid w:val="00831715"/>
    <w:rsid w:val="00832455"/>
    <w:rsid w:val="008326BE"/>
    <w:rsid w:val="00832878"/>
    <w:rsid w:val="00833E87"/>
    <w:rsid w:val="00833FF2"/>
    <w:rsid w:val="008354A0"/>
    <w:rsid w:val="00835DA4"/>
    <w:rsid w:val="0083651D"/>
    <w:rsid w:val="00836C25"/>
    <w:rsid w:val="00840D14"/>
    <w:rsid w:val="00841A7F"/>
    <w:rsid w:val="00844B8B"/>
    <w:rsid w:val="008451DE"/>
    <w:rsid w:val="008459A8"/>
    <w:rsid w:val="00845DA1"/>
    <w:rsid w:val="00846248"/>
    <w:rsid w:val="00847208"/>
    <w:rsid w:val="0084792F"/>
    <w:rsid w:val="00850534"/>
    <w:rsid w:val="00851354"/>
    <w:rsid w:val="00851931"/>
    <w:rsid w:val="00854357"/>
    <w:rsid w:val="008546C8"/>
    <w:rsid w:val="00854771"/>
    <w:rsid w:val="008550C0"/>
    <w:rsid w:val="0085540E"/>
    <w:rsid w:val="008557D6"/>
    <w:rsid w:val="00855B64"/>
    <w:rsid w:val="00857045"/>
    <w:rsid w:val="00857F11"/>
    <w:rsid w:val="00860EAF"/>
    <w:rsid w:val="00861294"/>
    <w:rsid w:val="008615EF"/>
    <w:rsid w:val="00862AA7"/>
    <w:rsid w:val="00862FC0"/>
    <w:rsid w:val="008632AE"/>
    <w:rsid w:val="00864D63"/>
    <w:rsid w:val="00867116"/>
    <w:rsid w:val="00870811"/>
    <w:rsid w:val="00870E6E"/>
    <w:rsid w:val="00871A32"/>
    <w:rsid w:val="00872EB8"/>
    <w:rsid w:val="00875DE2"/>
    <w:rsid w:val="0087600E"/>
    <w:rsid w:val="008768E7"/>
    <w:rsid w:val="00876A17"/>
    <w:rsid w:val="00876D25"/>
    <w:rsid w:val="00877D3A"/>
    <w:rsid w:val="008807C0"/>
    <w:rsid w:val="00880D29"/>
    <w:rsid w:val="008817B7"/>
    <w:rsid w:val="00882077"/>
    <w:rsid w:val="0088277A"/>
    <w:rsid w:val="008828D4"/>
    <w:rsid w:val="00883BB6"/>
    <w:rsid w:val="00886E7C"/>
    <w:rsid w:val="00887541"/>
    <w:rsid w:val="008902EA"/>
    <w:rsid w:val="00892BE7"/>
    <w:rsid w:val="00893021"/>
    <w:rsid w:val="008935A0"/>
    <w:rsid w:val="00893B9E"/>
    <w:rsid w:val="0089403E"/>
    <w:rsid w:val="00894CCB"/>
    <w:rsid w:val="00894E57"/>
    <w:rsid w:val="00895159"/>
    <w:rsid w:val="00895698"/>
    <w:rsid w:val="00895FB5"/>
    <w:rsid w:val="00897255"/>
    <w:rsid w:val="00897D37"/>
    <w:rsid w:val="008A1190"/>
    <w:rsid w:val="008A1A11"/>
    <w:rsid w:val="008A1ADD"/>
    <w:rsid w:val="008A4696"/>
    <w:rsid w:val="008A4F98"/>
    <w:rsid w:val="008A58DF"/>
    <w:rsid w:val="008B114C"/>
    <w:rsid w:val="008B17B2"/>
    <w:rsid w:val="008B2FC0"/>
    <w:rsid w:val="008B3223"/>
    <w:rsid w:val="008B33FA"/>
    <w:rsid w:val="008B4EB2"/>
    <w:rsid w:val="008B6313"/>
    <w:rsid w:val="008B7D55"/>
    <w:rsid w:val="008C03E0"/>
    <w:rsid w:val="008C0846"/>
    <w:rsid w:val="008C16D9"/>
    <w:rsid w:val="008C1F62"/>
    <w:rsid w:val="008C380E"/>
    <w:rsid w:val="008C3C7F"/>
    <w:rsid w:val="008C7C8D"/>
    <w:rsid w:val="008D15C1"/>
    <w:rsid w:val="008D1830"/>
    <w:rsid w:val="008D2E6A"/>
    <w:rsid w:val="008D33FF"/>
    <w:rsid w:val="008D3510"/>
    <w:rsid w:val="008D3C05"/>
    <w:rsid w:val="008D4E27"/>
    <w:rsid w:val="008D5279"/>
    <w:rsid w:val="008D67FD"/>
    <w:rsid w:val="008D6BAB"/>
    <w:rsid w:val="008D76D6"/>
    <w:rsid w:val="008E084E"/>
    <w:rsid w:val="008E19F6"/>
    <w:rsid w:val="008E23C5"/>
    <w:rsid w:val="008E344F"/>
    <w:rsid w:val="008E3E79"/>
    <w:rsid w:val="008E3FA9"/>
    <w:rsid w:val="008E50AE"/>
    <w:rsid w:val="008E54BF"/>
    <w:rsid w:val="008E5FD4"/>
    <w:rsid w:val="008E71F5"/>
    <w:rsid w:val="008E7CFA"/>
    <w:rsid w:val="008F156F"/>
    <w:rsid w:val="008F1B70"/>
    <w:rsid w:val="008F2D6A"/>
    <w:rsid w:val="008F4627"/>
    <w:rsid w:val="008F46A0"/>
    <w:rsid w:val="008F4E51"/>
    <w:rsid w:val="008F6319"/>
    <w:rsid w:val="008F6680"/>
    <w:rsid w:val="008F6E63"/>
    <w:rsid w:val="008F7E87"/>
    <w:rsid w:val="00900551"/>
    <w:rsid w:val="0090337F"/>
    <w:rsid w:val="00903675"/>
    <w:rsid w:val="00904222"/>
    <w:rsid w:val="00904BA6"/>
    <w:rsid w:val="00906178"/>
    <w:rsid w:val="009062ED"/>
    <w:rsid w:val="009069ED"/>
    <w:rsid w:val="00910307"/>
    <w:rsid w:val="00913753"/>
    <w:rsid w:val="009140FA"/>
    <w:rsid w:val="00914628"/>
    <w:rsid w:val="00915BE9"/>
    <w:rsid w:val="0091630C"/>
    <w:rsid w:val="009167CD"/>
    <w:rsid w:val="009202AF"/>
    <w:rsid w:val="0092091C"/>
    <w:rsid w:val="00920F8A"/>
    <w:rsid w:val="00922299"/>
    <w:rsid w:val="009222E7"/>
    <w:rsid w:val="00924DD8"/>
    <w:rsid w:val="009251C3"/>
    <w:rsid w:val="009255D5"/>
    <w:rsid w:val="00925D64"/>
    <w:rsid w:val="009268E1"/>
    <w:rsid w:val="00927298"/>
    <w:rsid w:val="0092772D"/>
    <w:rsid w:val="00927780"/>
    <w:rsid w:val="00931469"/>
    <w:rsid w:val="00931AC8"/>
    <w:rsid w:val="00931D53"/>
    <w:rsid w:val="00932C88"/>
    <w:rsid w:val="00932FE4"/>
    <w:rsid w:val="00934204"/>
    <w:rsid w:val="0093540E"/>
    <w:rsid w:val="00936102"/>
    <w:rsid w:val="009367C8"/>
    <w:rsid w:val="00936FE3"/>
    <w:rsid w:val="00941D41"/>
    <w:rsid w:val="00941D8B"/>
    <w:rsid w:val="009435A4"/>
    <w:rsid w:val="009444D7"/>
    <w:rsid w:val="00946FB4"/>
    <w:rsid w:val="009477D9"/>
    <w:rsid w:val="00947E68"/>
    <w:rsid w:val="009507B9"/>
    <w:rsid w:val="0095091D"/>
    <w:rsid w:val="00952B40"/>
    <w:rsid w:val="009540EA"/>
    <w:rsid w:val="00954659"/>
    <w:rsid w:val="00954E13"/>
    <w:rsid w:val="00955882"/>
    <w:rsid w:val="00956492"/>
    <w:rsid w:val="00956CBF"/>
    <w:rsid w:val="0095788F"/>
    <w:rsid w:val="00961286"/>
    <w:rsid w:val="00961466"/>
    <w:rsid w:val="0096340F"/>
    <w:rsid w:val="00963644"/>
    <w:rsid w:val="009640EE"/>
    <w:rsid w:val="009648E2"/>
    <w:rsid w:val="009652A0"/>
    <w:rsid w:val="00966312"/>
    <w:rsid w:val="009673F6"/>
    <w:rsid w:val="00967A5E"/>
    <w:rsid w:val="00970ABA"/>
    <w:rsid w:val="00971774"/>
    <w:rsid w:val="00973DA2"/>
    <w:rsid w:val="00973DCC"/>
    <w:rsid w:val="00973E06"/>
    <w:rsid w:val="00974DA0"/>
    <w:rsid w:val="00975118"/>
    <w:rsid w:val="00975B03"/>
    <w:rsid w:val="00976FDC"/>
    <w:rsid w:val="009774E0"/>
    <w:rsid w:val="00977FD0"/>
    <w:rsid w:val="00980314"/>
    <w:rsid w:val="00980609"/>
    <w:rsid w:val="00980D71"/>
    <w:rsid w:val="0098121A"/>
    <w:rsid w:val="00982BB1"/>
    <w:rsid w:val="009832A0"/>
    <w:rsid w:val="00983AA7"/>
    <w:rsid w:val="0098670F"/>
    <w:rsid w:val="0098676C"/>
    <w:rsid w:val="00986F4D"/>
    <w:rsid w:val="00986FC0"/>
    <w:rsid w:val="0098749B"/>
    <w:rsid w:val="0099008B"/>
    <w:rsid w:val="00990325"/>
    <w:rsid w:val="00990A5E"/>
    <w:rsid w:val="00991429"/>
    <w:rsid w:val="00991E11"/>
    <w:rsid w:val="0099314E"/>
    <w:rsid w:val="00993406"/>
    <w:rsid w:val="00993838"/>
    <w:rsid w:val="0099418B"/>
    <w:rsid w:val="0099510C"/>
    <w:rsid w:val="009961B6"/>
    <w:rsid w:val="00996612"/>
    <w:rsid w:val="00996CB6"/>
    <w:rsid w:val="009A1067"/>
    <w:rsid w:val="009A1420"/>
    <w:rsid w:val="009A2733"/>
    <w:rsid w:val="009A293F"/>
    <w:rsid w:val="009A3A58"/>
    <w:rsid w:val="009A4CC2"/>
    <w:rsid w:val="009B1252"/>
    <w:rsid w:val="009B2FE9"/>
    <w:rsid w:val="009B3B5A"/>
    <w:rsid w:val="009B3EBF"/>
    <w:rsid w:val="009B576F"/>
    <w:rsid w:val="009B58DE"/>
    <w:rsid w:val="009B6ED1"/>
    <w:rsid w:val="009B7D57"/>
    <w:rsid w:val="009C0AB9"/>
    <w:rsid w:val="009C241A"/>
    <w:rsid w:val="009C2A61"/>
    <w:rsid w:val="009C3174"/>
    <w:rsid w:val="009C43BD"/>
    <w:rsid w:val="009C5B19"/>
    <w:rsid w:val="009C6DE1"/>
    <w:rsid w:val="009C6F66"/>
    <w:rsid w:val="009C7CBB"/>
    <w:rsid w:val="009D11B1"/>
    <w:rsid w:val="009D1E5A"/>
    <w:rsid w:val="009D3630"/>
    <w:rsid w:val="009D5BE1"/>
    <w:rsid w:val="009D63D8"/>
    <w:rsid w:val="009D7393"/>
    <w:rsid w:val="009D79AA"/>
    <w:rsid w:val="009D7C63"/>
    <w:rsid w:val="009E3224"/>
    <w:rsid w:val="009E35BD"/>
    <w:rsid w:val="009E3D3C"/>
    <w:rsid w:val="009E484C"/>
    <w:rsid w:val="009E4BCA"/>
    <w:rsid w:val="009F035F"/>
    <w:rsid w:val="009F14C1"/>
    <w:rsid w:val="009F161F"/>
    <w:rsid w:val="009F2212"/>
    <w:rsid w:val="009F276C"/>
    <w:rsid w:val="009F3178"/>
    <w:rsid w:val="009F317B"/>
    <w:rsid w:val="009F3C23"/>
    <w:rsid w:val="009F4A2E"/>
    <w:rsid w:val="009F4A5D"/>
    <w:rsid w:val="009F4F22"/>
    <w:rsid w:val="009F6C57"/>
    <w:rsid w:val="00A00055"/>
    <w:rsid w:val="00A00320"/>
    <w:rsid w:val="00A00451"/>
    <w:rsid w:val="00A00A95"/>
    <w:rsid w:val="00A01441"/>
    <w:rsid w:val="00A01C34"/>
    <w:rsid w:val="00A03B25"/>
    <w:rsid w:val="00A03B79"/>
    <w:rsid w:val="00A048D1"/>
    <w:rsid w:val="00A066BA"/>
    <w:rsid w:val="00A06762"/>
    <w:rsid w:val="00A079CE"/>
    <w:rsid w:val="00A110CA"/>
    <w:rsid w:val="00A119CD"/>
    <w:rsid w:val="00A12242"/>
    <w:rsid w:val="00A128F6"/>
    <w:rsid w:val="00A12F85"/>
    <w:rsid w:val="00A1386C"/>
    <w:rsid w:val="00A14B4C"/>
    <w:rsid w:val="00A14D4E"/>
    <w:rsid w:val="00A20C76"/>
    <w:rsid w:val="00A20EFB"/>
    <w:rsid w:val="00A21A7C"/>
    <w:rsid w:val="00A25D71"/>
    <w:rsid w:val="00A27304"/>
    <w:rsid w:val="00A27732"/>
    <w:rsid w:val="00A27744"/>
    <w:rsid w:val="00A31AFB"/>
    <w:rsid w:val="00A31DD2"/>
    <w:rsid w:val="00A32321"/>
    <w:rsid w:val="00A32514"/>
    <w:rsid w:val="00A32B1F"/>
    <w:rsid w:val="00A333E6"/>
    <w:rsid w:val="00A33E18"/>
    <w:rsid w:val="00A34D7D"/>
    <w:rsid w:val="00A35317"/>
    <w:rsid w:val="00A35660"/>
    <w:rsid w:val="00A36816"/>
    <w:rsid w:val="00A36D5D"/>
    <w:rsid w:val="00A379C7"/>
    <w:rsid w:val="00A400A6"/>
    <w:rsid w:val="00A4147E"/>
    <w:rsid w:val="00A41679"/>
    <w:rsid w:val="00A43432"/>
    <w:rsid w:val="00A43670"/>
    <w:rsid w:val="00A44DD4"/>
    <w:rsid w:val="00A45901"/>
    <w:rsid w:val="00A508A6"/>
    <w:rsid w:val="00A50E4E"/>
    <w:rsid w:val="00A51A10"/>
    <w:rsid w:val="00A51BB5"/>
    <w:rsid w:val="00A52C89"/>
    <w:rsid w:val="00A52D09"/>
    <w:rsid w:val="00A53828"/>
    <w:rsid w:val="00A539C3"/>
    <w:rsid w:val="00A555D0"/>
    <w:rsid w:val="00A55D6C"/>
    <w:rsid w:val="00A55E7F"/>
    <w:rsid w:val="00A5691A"/>
    <w:rsid w:val="00A56CED"/>
    <w:rsid w:val="00A56F87"/>
    <w:rsid w:val="00A57571"/>
    <w:rsid w:val="00A57590"/>
    <w:rsid w:val="00A57A03"/>
    <w:rsid w:val="00A60B61"/>
    <w:rsid w:val="00A61398"/>
    <w:rsid w:val="00A61ABA"/>
    <w:rsid w:val="00A63749"/>
    <w:rsid w:val="00A63C3D"/>
    <w:rsid w:val="00A63DCA"/>
    <w:rsid w:val="00A64201"/>
    <w:rsid w:val="00A6559E"/>
    <w:rsid w:val="00A662A8"/>
    <w:rsid w:val="00A707D5"/>
    <w:rsid w:val="00A708E4"/>
    <w:rsid w:val="00A72679"/>
    <w:rsid w:val="00A7399E"/>
    <w:rsid w:val="00A73D10"/>
    <w:rsid w:val="00A74CDB"/>
    <w:rsid w:val="00A7683F"/>
    <w:rsid w:val="00A76B8D"/>
    <w:rsid w:val="00A775E2"/>
    <w:rsid w:val="00A7773D"/>
    <w:rsid w:val="00A77C64"/>
    <w:rsid w:val="00A808EF"/>
    <w:rsid w:val="00A80D96"/>
    <w:rsid w:val="00A81063"/>
    <w:rsid w:val="00A81124"/>
    <w:rsid w:val="00A84203"/>
    <w:rsid w:val="00A84C42"/>
    <w:rsid w:val="00A8539F"/>
    <w:rsid w:val="00A8614A"/>
    <w:rsid w:val="00A872D7"/>
    <w:rsid w:val="00A87B08"/>
    <w:rsid w:val="00A9282D"/>
    <w:rsid w:val="00A92A83"/>
    <w:rsid w:val="00A92D91"/>
    <w:rsid w:val="00A936D5"/>
    <w:rsid w:val="00A93C7F"/>
    <w:rsid w:val="00A94EC7"/>
    <w:rsid w:val="00A94ED8"/>
    <w:rsid w:val="00A965F9"/>
    <w:rsid w:val="00A96F99"/>
    <w:rsid w:val="00A97428"/>
    <w:rsid w:val="00A97CC2"/>
    <w:rsid w:val="00AA1A43"/>
    <w:rsid w:val="00AA28A9"/>
    <w:rsid w:val="00AA623B"/>
    <w:rsid w:val="00AB0B8B"/>
    <w:rsid w:val="00AB1CFC"/>
    <w:rsid w:val="00AB3317"/>
    <w:rsid w:val="00AB3AE7"/>
    <w:rsid w:val="00AB3E7E"/>
    <w:rsid w:val="00AB43AA"/>
    <w:rsid w:val="00AB45D1"/>
    <w:rsid w:val="00AB50B7"/>
    <w:rsid w:val="00AB5522"/>
    <w:rsid w:val="00AB6316"/>
    <w:rsid w:val="00AC00DF"/>
    <w:rsid w:val="00AC0BFA"/>
    <w:rsid w:val="00AC13AA"/>
    <w:rsid w:val="00AC209D"/>
    <w:rsid w:val="00AC2116"/>
    <w:rsid w:val="00AC27CD"/>
    <w:rsid w:val="00AC28F8"/>
    <w:rsid w:val="00AC620D"/>
    <w:rsid w:val="00AC65A8"/>
    <w:rsid w:val="00AC7359"/>
    <w:rsid w:val="00AC7FC6"/>
    <w:rsid w:val="00AD0030"/>
    <w:rsid w:val="00AD1508"/>
    <w:rsid w:val="00AD1AF4"/>
    <w:rsid w:val="00AD39B2"/>
    <w:rsid w:val="00AD3F02"/>
    <w:rsid w:val="00AD4E9A"/>
    <w:rsid w:val="00AD4EFF"/>
    <w:rsid w:val="00AD54CF"/>
    <w:rsid w:val="00AD787C"/>
    <w:rsid w:val="00AD7A1F"/>
    <w:rsid w:val="00AD7F74"/>
    <w:rsid w:val="00AE0050"/>
    <w:rsid w:val="00AE1540"/>
    <w:rsid w:val="00AE19B3"/>
    <w:rsid w:val="00AE27F5"/>
    <w:rsid w:val="00AE39FF"/>
    <w:rsid w:val="00AE4316"/>
    <w:rsid w:val="00AE475F"/>
    <w:rsid w:val="00AE5147"/>
    <w:rsid w:val="00AE59DC"/>
    <w:rsid w:val="00AE65E6"/>
    <w:rsid w:val="00AE6AAA"/>
    <w:rsid w:val="00AE6DAB"/>
    <w:rsid w:val="00AE7CF7"/>
    <w:rsid w:val="00AF2ADE"/>
    <w:rsid w:val="00AF3176"/>
    <w:rsid w:val="00AF36B6"/>
    <w:rsid w:val="00AF6203"/>
    <w:rsid w:val="00AF64EF"/>
    <w:rsid w:val="00AF65D4"/>
    <w:rsid w:val="00AF689C"/>
    <w:rsid w:val="00B005FF"/>
    <w:rsid w:val="00B008E5"/>
    <w:rsid w:val="00B009DF"/>
    <w:rsid w:val="00B00CD8"/>
    <w:rsid w:val="00B00ED4"/>
    <w:rsid w:val="00B01A81"/>
    <w:rsid w:val="00B01D0D"/>
    <w:rsid w:val="00B02BBF"/>
    <w:rsid w:val="00B036C9"/>
    <w:rsid w:val="00B0449D"/>
    <w:rsid w:val="00B0455B"/>
    <w:rsid w:val="00B047AE"/>
    <w:rsid w:val="00B054F9"/>
    <w:rsid w:val="00B119EE"/>
    <w:rsid w:val="00B121C4"/>
    <w:rsid w:val="00B13A44"/>
    <w:rsid w:val="00B1486B"/>
    <w:rsid w:val="00B14E3D"/>
    <w:rsid w:val="00B15DA4"/>
    <w:rsid w:val="00B161F3"/>
    <w:rsid w:val="00B226F4"/>
    <w:rsid w:val="00B22953"/>
    <w:rsid w:val="00B2341A"/>
    <w:rsid w:val="00B234B2"/>
    <w:rsid w:val="00B234DF"/>
    <w:rsid w:val="00B23EFC"/>
    <w:rsid w:val="00B2620F"/>
    <w:rsid w:val="00B26844"/>
    <w:rsid w:val="00B2752B"/>
    <w:rsid w:val="00B275C0"/>
    <w:rsid w:val="00B2788F"/>
    <w:rsid w:val="00B30D35"/>
    <w:rsid w:val="00B31A0E"/>
    <w:rsid w:val="00B31FFF"/>
    <w:rsid w:val="00B323C6"/>
    <w:rsid w:val="00B3270E"/>
    <w:rsid w:val="00B32756"/>
    <w:rsid w:val="00B33E9E"/>
    <w:rsid w:val="00B344B2"/>
    <w:rsid w:val="00B3509D"/>
    <w:rsid w:val="00B3535D"/>
    <w:rsid w:val="00B4077E"/>
    <w:rsid w:val="00B41F70"/>
    <w:rsid w:val="00B42533"/>
    <w:rsid w:val="00B43CF7"/>
    <w:rsid w:val="00B44F2C"/>
    <w:rsid w:val="00B45677"/>
    <w:rsid w:val="00B45906"/>
    <w:rsid w:val="00B46016"/>
    <w:rsid w:val="00B46237"/>
    <w:rsid w:val="00B46CE6"/>
    <w:rsid w:val="00B50F1E"/>
    <w:rsid w:val="00B5138F"/>
    <w:rsid w:val="00B55FA0"/>
    <w:rsid w:val="00B566FE"/>
    <w:rsid w:val="00B56AA7"/>
    <w:rsid w:val="00B5700E"/>
    <w:rsid w:val="00B576E6"/>
    <w:rsid w:val="00B57E4B"/>
    <w:rsid w:val="00B60895"/>
    <w:rsid w:val="00B60A13"/>
    <w:rsid w:val="00B62794"/>
    <w:rsid w:val="00B62ADA"/>
    <w:rsid w:val="00B62D43"/>
    <w:rsid w:val="00B62FF3"/>
    <w:rsid w:val="00B63BB4"/>
    <w:rsid w:val="00B65547"/>
    <w:rsid w:val="00B675AA"/>
    <w:rsid w:val="00B676E5"/>
    <w:rsid w:val="00B6788E"/>
    <w:rsid w:val="00B718C5"/>
    <w:rsid w:val="00B71BE0"/>
    <w:rsid w:val="00B72123"/>
    <w:rsid w:val="00B725A4"/>
    <w:rsid w:val="00B72D24"/>
    <w:rsid w:val="00B73CD1"/>
    <w:rsid w:val="00B73F06"/>
    <w:rsid w:val="00B746D7"/>
    <w:rsid w:val="00B75486"/>
    <w:rsid w:val="00B754C8"/>
    <w:rsid w:val="00B755CE"/>
    <w:rsid w:val="00B7645A"/>
    <w:rsid w:val="00B76FCE"/>
    <w:rsid w:val="00B77522"/>
    <w:rsid w:val="00B77790"/>
    <w:rsid w:val="00B77E52"/>
    <w:rsid w:val="00B8050E"/>
    <w:rsid w:val="00B82982"/>
    <w:rsid w:val="00B83833"/>
    <w:rsid w:val="00B853BF"/>
    <w:rsid w:val="00B854C9"/>
    <w:rsid w:val="00B855C1"/>
    <w:rsid w:val="00B85E49"/>
    <w:rsid w:val="00B869C2"/>
    <w:rsid w:val="00B86E35"/>
    <w:rsid w:val="00B92786"/>
    <w:rsid w:val="00B93616"/>
    <w:rsid w:val="00B96DD2"/>
    <w:rsid w:val="00B971BD"/>
    <w:rsid w:val="00BA023B"/>
    <w:rsid w:val="00BA0E64"/>
    <w:rsid w:val="00BA22D1"/>
    <w:rsid w:val="00BA3F25"/>
    <w:rsid w:val="00BA471E"/>
    <w:rsid w:val="00BA5003"/>
    <w:rsid w:val="00BA526A"/>
    <w:rsid w:val="00BA53D9"/>
    <w:rsid w:val="00BA5901"/>
    <w:rsid w:val="00BA5E0F"/>
    <w:rsid w:val="00BA5F12"/>
    <w:rsid w:val="00BA5FBF"/>
    <w:rsid w:val="00BA6068"/>
    <w:rsid w:val="00BA61C5"/>
    <w:rsid w:val="00BA644D"/>
    <w:rsid w:val="00BA7C3A"/>
    <w:rsid w:val="00BB080E"/>
    <w:rsid w:val="00BB15FA"/>
    <w:rsid w:val="00BB2FAE"/>
    <w:rsid w:val="00BB31DC"/>
    <w:rsid w:val="00BB3390"/>
    <w:rsid w:val="00BB405C"/>
    <w:rsid w:val="00BB4093"/>
    <w:rsid w:val="00BB4E1D"/>
    <w:rsid w:val="00BB5A29"/>
    <w:rsid w:val="00BB6782"/>
    <w:rsid w:val="00BB79B6"/>
    <w:rsid w:val="00BC1336"/>
    <w:rsid w:val="00BC20EC"/>
    <w:rsid w:val="00BC405F"/>
    <w:rsid w:val="00BC4A1B"/>
    <w:rsid w:val="00BC4F82"/>
    <w:rsid w:val="00BC56A8"/>
    <w:rsid w:val="00BC65CC"/>
    <w:rsid w:val="00BD127C"/>
    <w:rsid w:val="00BD14D6"/>
    <w:rsid w:val="00BD2E86"/>
    <w:rsid w:val="00BD4153"/>
    <w:rsid w:val="00BD4C64"/>
    <w:rsid w:val="00BD5721"/>
    <w:rsid w:val="00BD58D4"/>
    <w:rsid w:val="00BD5D0C"/>
    <w:rsid w:val="00BD6521"/>
    <w:rsid w:val="00BD6646"/>
    <w:rsid w:val="00BD6EA2"/>
    <w:rsid w:val="00BD6F74"/>
    <w:rsid w:val="00BD71BA"/>
    <w:rsid w:val="00BE01E8"/>
    <w:rsid w:val="00BE0EAE"/>
    <w:rsid w:val="00BE1841"/>
    <w:rsid w:val="00BE46B4"/>
    <w:rsid w:val="00BE68FA"/>
    <w:rsid w:val="00BE6C32"/>
    <w:rsid w:val="00BE728A"/>
    <w:rsid w:val="00BE7521"/>
    <w:rsid w:val="00BF026D"/>
    <w:rsid w:val="00BF02B0"/>
    <w:rsid w:val="00BF0332"/>
    <w:rsid w:val="00BF047B"/>
    <w:rsid w:val="00BF0DA4"/>
    <w:rsid w:val="00BF1621"/>
    <w:rsid w:val="00BF1B83"/>
    <w:rsid w:val="00BF3504"/>
    <w:rsid w:val="00BF3D04"/>
    <w:rsid w:val="00BF3E9A"/>
    <w:rsid w:val="00BF415B"/>
    <w:rsid w:val="00BF5731"/>
    <w:rsid w:val="00BF6957"/>
    <w:rsid w:val="00BF6B13"/>
    <w:rsid w:val="00C02378"/>
    <w:rsid w:val="00C02B90"/>
    <w:rsid w:val="00C02BB4"/>
    <w:rsid w:val="00C0371D"/>
    <w:rsid w:val="00C03802"/>
    <w:rsid w:val="00C06229"/>
    <w:rsid w:val="00C06901"/>
    <w:rsid w:val="00C06EE3"/>
    <w:rsid w:val="00C0772C"/>
    <w:rsid w:val="00C07FE3"/>
    <w:rsid w:val="00C119D3"/>
    <w:rsid w:val="00C12234"/>
    <w:rsid w:val="00C13A7E"/>
    <w:rsid w:val="00C14548"/>
    <w:rsid w:val="00C147C1"/>
    <w:rsid w:val="00C1536E"/>
    <w:rsid w:val="00C1542C"/>
    <w:rsid w:val="00C156D3"/>
    <w:rsid w:val="00C15786"/>
    <w:rsid w:val="00C15CB4"/>
    <w:rsid w:val="00C15E05"/>
    <w:rsid w:val="00C16D20"/>
    <w:rsid w:val="00C17180"/>
    <w:rsid w:val="00C20F44"/>
    <w:rsid w:val="00C2154E"/>
    <w:rsid w:val="00C2213C"/>
    <w:rsid w:val="00C232FD"/>
    <w:rsid w:val="00C23ED0"/>
    <w:rsid w:val="00C24244"/>
    <w:rsid w:val="00C24F29"/>
    <w:rsid w:val="00C2773C"/>
    <w:rsid w:val="00C31357"/>
    <w:rsid w:val="00C320D8"/>
    <w:rsid w:val="00C34A79"/>
    <w:rsid w:val="00C34C91"/>
    <w:rsid w:val="00C35434"/>
    <w:rsid w:val="00C35471"/>
    <w:rsid w:val="00C35920"/>
    <w:rsid w:val="00C35AAF"/>
    <w:rsid w:val="00C35B8A"/>
    <w:rsid w:val="00C35F5D"/>
    <w:rsid w:val="00C35FA0"/>
    <w:rsid w:val="00C41159"/>
    <w:rsid w:val="00C42ED5"/>
    <w:rsid w:val="00C4441A"/>
    <w:rsid w:val="00C44B4C"/>
    <w:rsid w:val="00C45C32"/>
    <w:rsid w:val="00C465B5"/>
    <w:rsid w:val="00C46CE2"/>
    <w:rsid w:val="00C46F29"/>
    <w:rsid w:val="00C47526"/>
    <w:rsid w:val="00C53CBC"/>
    <w:rsid w:val="00C540BC"/>
    <w:rsid w:val="00C549F6"/>
    <w:rsid w:val="00C54D6E"/>
    <w:rsid w:val="00C55FE1"/>
    <w:rsid w:val="00C5626A"/>
    <w:rsid w:val="00C5679A"/>
    <w:rsid w:val="00C572FC"/>
    <w:rsid w:val="00C606DF"/>
    <w:rsid w:val="00C6086F"/>
    <w:rsid w:val="00C6270B"/>
    <w:rsid w:val="00C633CF"/>
    <w:rsid w:val="00C65627"/>
    <w:rsid w:val="00C65BB2"/>
    <w:rsid w:val="00C709D4"/>
    <w:rsid w:val="00C71213"/>
    <w:rsid w:val="00C720C7"/>
    <w:rsid w:val="00C740A7"/>
    <w:rsid w:val="00C7467B"/>
    <w:rsid w:val="00C75212"/>
    <w:rsid w:val="00C76389"/>
    <w:rsid w:val="00C7645B"/>
    <w:rsid w:val="00C77470"/>
    <w:rsid w:val="00C77F36"/>
    <w:rsid w:val="00C8151F"/>
    <w:rsid w:val="00C81688"/>
    <w:rsid w:val="00C82D24"/>
    <w:rsid w:val="00C8380C"/>
    <w:rsid w:val="00C83834"/>
    <w:rsid w:val="00C85183"/>
    <w:rsid w:val="00C85CCC"/>
    <w:rsid w:val="00C86F5F"/>
    <w:rsid w:val="00C87433"/>
    <w:rsid w:val="00C877E9"/>
    <w:rsid w:val="00C8791F"/>
    <w:rsid w:val="00C9235D"/>
    <w:rsid w:val="00C9239D"/>
    <w:rsid w:val="00C92707"/>
    <w:rsid w:val="00C92F8B"/>
    <w:rsid w:val="00C9352E"/>
    <w:rsid w:val="00C937F2"/>
    <w:rsid w:val="00C93B79"/>
    <w:rsid w:val="00C9483F"/>
    <w:rsid w:val="00C959D2"/>
    <w:rsid w:val="00C95D9F"/>
    <w:rsid w:val="00C97401"/>
    <w:rsid w:val="00C9755E"/>
    <w:rsid w:val="00C976C4"/>
    <w:rsid w:val="00CA0D6C"/>
    <w:rsid w:val="00CA1019"/>
    <w:rsid w:val="00CA10A1"/>
    <w:rsid w:val="00CA18F5"/>
    <w:rsid w:val="00CA1F6B"/>
    <w:rsid w:val="00CA2EA3"/>
    <w:rsid w:val="00CA4227"/>
    <w:rsid w:val="00CA4432"/>
    <w:rsid w:val="00CA5CE1"/>
    <w:rsid w:val="00CA6300"/>
    <w:rsid w:val="00CA6A02"/>
    <w:rsid w:val="00CA6B3F"/>
    <w:rsid w:val="00CA775E"/>
    <w:rsid w:val="00CA7FB4"/>
    <w:rsid w:val="00CB0063"/>
    <w:rsid w:val="00CB1CBE"/>
    <w:rsid w:val="00CB288D"/>
    <w:rsid w:val="00CB4926"/>
    <w:rsid w:val="00CB57DE"/>
    <w:rsid w:val="00CB58D0"/>
    <w:rsid w:val="00CB7BF9"/>
    <w:rsid w:val="00CC0478"/>
    <w:rsid w:val="00CC096B"/>
    <w:rsid w:val="00CC1A3A"/>
    <w:rsid w:val="00CC484A"/>
    <w:rsid w:val="00CC5080"/>
    <w:rsid w:val="00CC5987"/>
    <w:rsid w:val="00CC5D72"/>
    <w:rsid w:val="00CC65F5"/>
    <w:rsid w:val="00CC6FD6"/>
    <w:rsid w:val="00CD0540"/>
    <w:rsid w:val="00CD12BA"/>
    <w:rsid w:val="00CD152A"/>
    <w:rsid w:val="00CD32DB"/>
    <w:rsid w:val="00CD41A1"/>
    <w:rsid w:val="00CD4A02"/>
    <w:rsid w:val="00CD5CC7"/>
    <w:rsid w:val="00CD605F"/>
    <w:rsid w:val="00CD6250"/>
    <w:rsid w:val="00CD719E"/>
    <w:rsid w:val="00CD7D8A"/>
    <w:rsid w:val="00CE0D2D"/>
    <w:rsid w:val="00CE1250"/>
    <w:rsid w:val="00CE22EA"/>
    <w:rsid w:val="00CE3241"/>
    <w:rsid w:val="00CE6804"/>
    <w:rsid w:val="00CE6DBC"/>
    <w:rsid w:val="00CE7657"/>
    <w:rsid w:val="00CF2817"/>
    <w:rsid w:val="00CF2D98"/>
    <w:rsid w:val="00CF4589"/>
    <w:rsid w:val="00CF46E4"/>
    <w:rsid w:val="00CF6342"/>
    <w:rsid w:val="00CF753B"/>
    <w:rsid w:val="00D00459"/>
    <w:rsid w:val="00D009E8"/>
    <w:rsid w:val="00D00E74"/>
    <w:rsid w:val="00D01A07"/>
    <w:rsid w:val="00D03EC6"/>
    <w:rsid w:val="00D0424E"/>
    <w:rsid w:val="00D04F74"/>
    <w:rsid w:val="00D05E98"/>
    <w:rsid w:val="00D063C3"/>
    <w:rsid w:val="00D07091"/>
    <w:rsid w:val="00D11401"/>
    <w:rsid w:val="00D1149E"/>
    <w:rsid w:val="00D142F0"/>
    <w:rsid w:val="00D14BE0"/>
    <w:rsid w:val="00D16264"/>
    <w:rsid w:val="00D165F9"/>
    <w:rsid w:val="00D16755"/>
    <w:rsid w:val="00D16B21"/>
    <w:rsid w:val="00D16BA1"/>
    <w:rsid w:val="00D17636"/>
    <w:rsid w:val="00D17C12"/>
    <w:rsid w:val="00D2120E"/>
    <w:rsid w:val="00D22242"/>
    <w:rsid w:val="00D23127"/>
    <w:rsid w:val="00D24446"/>
    <w:rsid w:val="00D259E5"/>
    <w:rsid w:val="00D2646A"/>
    <w:rsid w:val="00D2711E"/>
    <w:rsid w:val="00D31472"/>
    <w:rsid w:val="00D33D8C"/>
    <w:rsid w:val="00D3573B"/>
    <w:rsid w:val="00D36920"/>
    <w:rsid w:val="00D3721F"/>
    <w:rsid w:val="00D37E76"/>
    <w:rsid w:val="00D4123A"/>
    <w:rsid w:val="00D424A5"/>
    <w:rsid w:val="00D439A7"/>
    <w:rsid w:val="00D43A28"/>
    <w:rsid w:val="00D46270"/>
    <w:rsid w:val="00D46A7A"/>
    <w:rsid w:val="00D47AE0"/>
    <w:rsid w:val="00D47E61"/>
    <w:rsid w:val="00D515AE"/>
    <w:rsid w:val="00D524B2"/>
    <w:rsid w:val="00D53B92"/>
    <w:rsid w:val="00D5410D"/>
    <w:rsid w:val="00D54C2D"/>
    <w:rsid w:val="00D553D9"/>
    <w:rsid w:val="00D562D8"/>
    <w:rsid w:val="00D60258"/>
    <w:rsid w:val="00D60E23"/>
    <w:rsid w:val="00D63ADA"/>
    <w:rsid w:val="00D6550E"/>
    <w:rsid w:val="00D656A0"/>
    <w:rsid w:val="00D65739"/>
    <w:rsid w:val="00D662FF"/>
    <w:rsid w:val="00D67F1B"/>
    <w:rsid w:val="00D70FD9"/>
    <w:rsid w:val="00D71619"/>
    <w:rsid w:val="00D7271A"/>
    <w:rsid w:val="00D72BF5"/>
    <w:rsid w:val="00D764D3"/>
    <w:rsid w:val="00D76786"/>
    <w:rsid w:val="00D76DA9"/>
    <w:rsid w:val="00D76E3C"/>
    <w:rsid w:val="00D77AAA"/>
    <w:rsid w:val="00D77B2C"/>
    <w:rsid w:val="00D804B5"/>
    <w:rsid w:val="00D81226"/>
    <w:rsid w:val="00D83531"/>
    <w:rsid w:val="00D84402"/>
    <w:rsid w:val="00D84559"/>
    <w:rsid w:val="00D84FFF"/>
    <w:rsid w:val="00D85D7F"/>
    <w:rsid w:val="00D85FD4"/>
    <w:rsid w:val="00D87140"/>
    <w:rsid w:val="00D87418"/>
    <w:rsid w:val="00D8786D"/>
    <w:rsid w:val="00D87F9C"/>
    <w:rsid w:val="00D901F6"/>
    <w:rsid w:val="00D904CA"/>
    <w:rsid w:val="00D917E9"/>
    <w:rsid w:val="00D935D5"/>
    <w:rsid w:val="00D94799"/>
    <w:rsid w:val="00D949AA"/>
    <w:rsid w:val="00D94D5B"/>
    <w:rsid w:val="00D965F8"/>
    <w:rsid w:val="00D978AD"/>
    <w:rsid w:val="00DA0B7B"/>
    <w:rsid w:val="00DA1B06"/>
    <w:rsid w:val="00DA1C3C"/>
    <w:rsid w:val="00DA1E6B"/>
    <w:rsid w:val="00DA24C6"/>
    <w:rsid w:val="00DA2DEF"/>
    <w:rsid w:val="00DA456B"/>
    <w:rsid w:val="00DA4673"/>
    <w:rsid w:val="00DA48A0"/>
    <w:rsid w:val="00DA5E90"/>
    <w:rsid w:val="00DA5FFA"/>
    <w:rsid w:val="00DA600C"/>
    <w:rsid w:val="00DA691A"/>
    <w:rsid w:val="00DA727D"/>
    <w:rsid w:val="00DA7A01"/>
    <w:rsid w:val="00DB06B9"/>
    <w:rsid w:val="00DB24ED"/>
    <w:rsid w:val="00DB2AB0"/>
    <w:rsid w:val="00DB3B30"/>
    <w:rsid w:val="00DB4150"/>
    <w:rsid w:val="00DB550C"/>
    <w:rsid w:val="00DB5755"/>
    <w:rsid w:val="00DB58FA"/>
    <w:rsid w:val="00DB5DCB"/>
    <w:rsid w:val="00DB67CF"/>
    <w:rsid w:val="00DB6A91"/>
    <w:rsid w:val="00DB792E"/>
    <w:rsid w:val="00DC016D"/>
    <w:rsid w:val="00DC5045"/>
    <w:rsid w:val="00DC5966"/>
    <w:rsid w:val="00DC5E18"/>
    <w:rsid w:val="00DC5FAB"/>
    <w:rsid w:val="00DC782B"/>
    <w:rsid w:val="00DD00E6"/>
    <w:rsid w:val="00DD0D02"/>
    <w:rsid w:val="00DD1DCB"/>
    <w:rsid w:val="00DD2619"/>
    <w:rsid w:val="00DD2AC3"/>
    <w:rsid w:val="00DD3F06"/>
    <w:rsid w:val="00DD49C2"/>
    <w:rsid w:val="00DD5D1D"/>
    <w:rsid w:val="00DD603B"/>
    <w:rsid w:val="00DD6AF5"/>
    <w:rsid w:val="00DD6E64"/>
    <w:rsid w:val="00DD6F15"/>
    <w:rsid w:val="00DD79B2"/>
    <w:rsid w:val="00DD7AE9"/>
    <w:rsid w:val="00DE02E4"/>
    <w:rsid w:val="00DE1B3D"/>
    <w:rsid w:val="00DE259D"/>
    <w:rsid w:val="00DE29BE"/>
    <w:rsid w:val="00DE2A94"/>
    <w:rsid w:val="00DE2BA2"/>
    <w:rsid w:val="00DE2ED4"/>
    <w:rsid w:val="00DE377F"/>
    <w:rsid w:val="00DE3CE4"/>
    <w:rsid w:val="00DE5ED3"/>
    <w:rsid w:val="00DE61EF"/>
    <w:rsid w:val="00DE7DE4"/>
    <w:rsid w:val="00DF236D"/>
    <w:rsid w:val="00DF34FA"/>
    <w:rsid w:val="00DF46D4"/>
    <w:rsid w:val="00DF5F04"/>
    <w:rsid w:val="00DF6FEC"/>
    <w:rsid w:val="00E01146"/>
    <w:rsid w:val="00E0142C"/>
    <w:rsid w:val="00E05FB7"/>
    <w:rsid w:val="00E06201"/>
    <w:rsid w:val="00E06488"/>
    <w:rsid w:val="00E06D29"/>
    <w:rsid w:val="00E07F58"/>
    <w:rsid w:val="00E10451"/>
    <w:rsid w:val="00E10561"/>
    <w:rsid w:val="00E12880"/>
    <w:rsid w:val="00E13051"/>
    <w:rsid w:val="00E135BC"/>
    <w:rsid w:val="00E1384A"/>
    <w:rsid w:val="00E138C1"/>
    <w:rsid w:val="00E153F9"/>
    <w:rsid w:val="00E1569D"/>
    <w:rsid w:val="00E1637C"/>
    <w:rsid w:val="00E1698F"/>
    <w:rsid w:val="00E16C50"/>
    <w:rsid w:val="00E17E39"/>
    <w:rsid w:val="00E2063E"/>
    <w:rsid w:val="00E21BBE"/>
    <w:rsid w:val="00E22702"/>
    <w:rsid w:val="00E2292A"/>
    <w:rsid w:val="00E2325B"/>
    <w:rsid w:val="00E246C0"/>
    <w:rsid w:val="00E3040F"/>
    <w:rsid w:val="00E30677"/>
    <w:rsid w:val="00E33625"/>
    <w:rsid w:val="00E348A3"/>
    <w:rsid w:val="00E35E9B"/>
    <w:rsid w:val="00E36029"/>
    <w:rsid w:val="00E36B1A"/>
    <w:rsid w:val="00E41095"/>
    <w:rsid w:val="00E415CC"/>
    <w:rsid w:val="00E424C9"/>
    <w:rsid w:val="00E43EAA"/>
    <w:rsid w:val="00E441D1"/>
    <w:rsid w:val="00E445B5"/>
    <w:rsid w:val="00E447BD"/>
    <w:rsid w:val="00E45A00"/>
    <w:rsid w:val="00E45F63"/>
    <w:rsid w:val="00E46144"/>
    <w:rsid w:val="00E4629C"/>
    <w:rsid w:val="00E4639D"/>
    <w:rsid w:val="00E4782A"/>
    <w:rsid w:val="00E501EB"/>
    <w:rsid w:val="00E509D2"/>
    <w:rsid w:val="00E50BAB"/>
    <w:rsid w:val="00E50D3A"/>
    <w:rsid w:val="00E50DEE"/>
    <w:rsid w:val="00E52EC1"/>
    <w:rsid w:val="00E5341F"/>
    <w:rsid w:val="00E53834"/>
    <w:rsid w:val="00E53C3B"/>
    <w:rsid w:val="00E54F14"/>
    <w:rsid w:val="00E55D45"/>
    <w:rsid w:val="00E6029E"/>
    <w:rsid w:val="00E60AF5"/>
    <w:rsid w:val="00E60C9A"/>
    <w:rsid w:val="00E613E8"/>
    <w:rsid w:val="00E61686"/>
    <w:rsid w:val="00E625B9"/>
    <w:rsid w:val="00E6314E"/>
    <w:rsid w:val="00E636B4"/>
    <w:rsid w:val="00E63EFC"/>
    <w:rsid w:val="00E65164"/>
    <w:rsid w:val="00E6534B"/>
    <w:rsid w:val="00E65565"/>
    <w:rsid w:val="00E65A60"/>
    <w:rsid w:val="00E660D3"/>
    <w:rsid w:val="00E6677F"/>
    <w:rsid w:val="00E66BDC"/>
    <w:rsid w:val="00E67936"/>
    <w:rsid w:val="00E71233"/>
    <w:rsid w:val="00E71F01"/>
    <w:rsid w:val="00E72A56"/>
    <w:rsid w:val="00E73A09"/>
    <w:rsid w:val="00E73E84"/>
    <w:rsid w:val="00E7510C"/>
    <w:rsid w:val="00E759FC"/>
    <w:rsid w:val="00E774B0"/>
    <w:rsid w:val="00E77D92"/>
    <w:rsid w:val="00E80CE0"/>
    <w:rsid w:val="00E81051"/>
    <w:rsid w:val="00E811AE"/>
    <w:rsid w:val="00E8298B"/>
    <w:rsid w:val="00E82AD5"/>
    <w:rsid w:val="00E82F3C"/>
    <w:rsid w:val="00E834CD"/>
    <w:rsid w:val="00E84582"/>
    <w:rsid w:val="00E84636"/>
    <w:rsid w:val="00E85783"/>
    <w:rsid w:val="00E85BF1"/>
    <w:rsid w:val="00E85D49"/>
    <w:rsid w:val="00E86781"/>
    <w:rsid w:val="00E86B5D"/>
    <w:rsid w:val="00E878E2"/>
    <w:rsid w:val="00E87D07"/>
    <w:rsid w:val="00E91F01"/>
    <w:rsid w:val="00E92DA1"/>
    <w:rsid w:val="00E93560"/>
    <w:rsid w:val="00E95F09"/>
    <w:rsid w:val="00E96301"/>
    <w:rsid w:val="00E96312"/>
    <w:rsid w:val="00E966C2"/>
    <w:rsid w:val="00E96F57"/>
    <w:rsid w:val="00E97FFE"/>
    <w:rsid w:val="00EA14B6"/>
    <w:rsid w:val="00EA14CD"/>
    <w:rsid w:val="00EA1E50"/>
    <w:rsid w:val="00EA52A5"/>
    <w:rsid w:val="00EA606C"/>
    <w:rsid w:val="00EA6124"/>
    <w:rsid w:val="00EA6506"/>
    <w:rsid w:val="00EA6847"/>
    <w:rsid w:val="00EA6D75"/>
    <w:rsid w:val="00EB0CE7"/>
    <w:rsid w:val="00EB29CF"/>
    <w:rsid w:val="00EB5388"/>
    <w:rsid w:val="00EB5CCD"/>
    <w:rsid w:val="00EB69E8"/>
    <w:rsid w:val="00EB6BD2"/>
    <w:rsid w:val="00EB7115"/>
    <w:rsid w:val="00EC220D"/>
    <w:rsid w:val="00EC39E4"/>
    <w:rsid w:val="00EC3D3C"/>
    <w:rsid w:val="00EC50E6"/>
    <w:rsid w:val="00EC58BB"/>
    <w:rsid w:val="00EC5964"/>
    <w:rsid w:val="00EC6463"/>
    <w:rsid w:val="00EC6978"/>
    <w:rsid w:val="00EC6A24"/>
    <w:rsid w:val="00EC6C26"/>
    <w:rsid w:val="00ED06F0"/>
    <w:rsid w:val="00ED087E"/>
    <w:rsid w:val="00ED1AC3"/>
    <w:rsid w:val="00ED3897"/>
    <w:rsid w:val="00ED3F23"/>
    <w:rsid w:val="00ED3FE5"/>
    <w:rsid w:val="00ED40B8"/>
    <w:rsid w:val="00ED4596"/>
    <w:rsid w:val="00ED4E85"/>
    <w:rsid w:val="00ED5535"/>
    <w:rsid w:val="00ED6CC9"/>
    <w:rsid w:val="00ED6FDF"/>
    <w:rsid w:val="00EE04A6"/>
    <w:rsid w:val="00EE18BD"/>
    <w:rsid w:val="00EE1FD7"/>
    <w:rsid w:val="00EE21AF"/>
    <w:rsid w:val="00EE44AC"/>
    <w:rsid w:val="00EF089B"/>
    <w:rsid w:val="00EF0B74"/>
    <w:rsid w:val="00EF15F4"/>
    <w:rsid w:val="00EF268A"/>
    <w:rsid w:val="00EF2F4C"/>
    <w:rsid w:val="00EF3FFD"/>
    <w:rsid w:val="00EF4BCF"/>
    <w:rsid w:val="00EF57F1"/>
    <w:rsid w:val="00EF6362"/>
    <w:rsid w:val="00EF77E4"/>
    <w:rsid w:val="00EF78DB"/>
    <w:rsid w:val="00F0124A"/>
    <w:rsid w:val="00F03C8F"/>
    <w:rsid w:val="00F054C8"/>
    <w:rsid w:val="00F05899"/>
    <w:rsid w:val="00F07A14"/>
    <w:rsid w:val="00F07F12"/>
    <w:rsid w:val="00F1042A"/>
    <w:rsid w:val="00F10921"/>
    <w:rsid w:val="00F10EC4"/>
    <w:rsid w:val="00F11888"/>
    <w:rsid w:val="00F11FEE"/>
    <w:rsid w:val="00F14A76"/>
    <w:rsid w:val="00F16DFE"/>
    <w:rsid w:val="00F173B0"/>
    <w:rsid w:val="00F17404"/>
    <w:rsid w:val="00F17D34"/>
    <w:rsid w:val="00F205F4"/>
    <w:rsid w:val="00F20C6C"/>
    <w:rsid w:val="00F21362"/>
    <w:rsid w:val="00F21D2F"/>
    <w:rsid w:val="00F2305A"/>
    <w:rsid w:val="00F2366F"/>
    <w:rsid w:val="00F23B12"/>
    <w:rsid w:val="00F25719"/>
    <w:rsid w:val="00F2580E"/>
    <w:rsid w:val="00F25A5D"/>
    <w:rsid w:val="00F25E81"/>
    <w:rsid w:val="00F300C4"/>
    <w:rsid w:val="00F305CC"/>
    <w:rsid w:val="00F30DCE"/>
    <w:rsid w:val="00F317AB"/>
    <w:rsid w:val="00F331E9"/>
    <w:rsid w:val="00F33274"/>
    <w:rsid w:val="00F34421"/>
    <w:rsid w:val="00F3609C"/>
    <w:rsid w:val="00F366C7"/>
    <w:rsid w:val="00F36E4C"/>
    <w:rsid w:val="00F40550"/>
    <w:rsid w:val="00F40CDE"/>
    <w:rsid w:val="00F411D5"/>
    <w:rsid w:val="00F431EA"/>
    <w:rsid w:val="00F43630"/>
    <w:rsid w:val="00F44089"/>
    <w:rsid w:val="00F5059A"/>
    <w:rsid w:val="00F5080F"/>
    <w:rsid w:val="00F50EFA"/>
    <w:rsid w:val="00F518D6"/>
    <w:rsid w:val="00F51E4E"/>
    <w:rsid w:val="00F52357"/>
    <w:rsid w:val="00F5251C"/>
    <w:rsid w:val="00F53E1D"/>
    <w:rsid w:val="00F5406A"/>
    <w:rsid w:val="00F54762"/>
    <w:rsid w:val="00F5498F"/>
    <w:rsid w:val="00F572E2"/>
    <w:rsid w:val="00F610CE"/>
    <w:rsid w:val="00F61D7C"/>
    <w:rsid w:val="00F63B62"/>
    <w:rsid w:val="00F63D52"/>
    <w:rsid w:val="00F643F5"/>
    <w:rsid w:val="00F646F8"/>
    <w:rsid w:val="00F649A1"/>
    <w:rsid w:val="00F65845"/>
    <w:rsid w:val="00F66033"/>
    <w:rsid w:val="00F66AE5"/>
    <w:rsid w:val="00F70C13"/>
    <w:rsid w:val="00F714FE"/>
    <w:rsid w:val="00F74C01"/>
    <w:rsid w:val="00F752C6"/>
    <w:rsid w:val="00F75626"/>
    <w:rsid w:val="00F7608C"/>
    <w:rsid w:val="00F77111"/>
    <w:rsid w:val="00F77568"/>
    <w:rsid w:val="00F80E68"/>
    <w:rsid w:val="00F8164C"/>
    <w:rsid w:val="00F8277A"/>
    <w:rsid w:val="00F827B0"/>
    <w:rsid w:val="00F83A8B"/>
    <w:rsid w:val="00F86F5B"/>
    <w:rsid w:val="00F918C2"/>
    <w:rsid w:val="00F91BCD"/>
    <w:rsid w:val="00F92ADF"/>
    <w:rsid w:val="00F92DF9"/>
    <w:rsid w:val="00F94C5C"/>
    <w:rsid w:val="00F95719"/>
    <w:rsid w:val="00F95957"/>
    <w:rsid w:val="00F95D7F"/>
    <w:rsid w:val="00F97651"/>
    <w:rsid w:val="00F9777C"/>
    <w:rsid w:val="00F97B7D"/>
    <w:rsid w:val="00FA0113"/>
    <w:rsid w:val="00FA0822"/>
    <w:rsid w:val="00FA121D"/>
    <w:rsid w:val="00FA16AD"/>
    <w:rsid w:val="00FA1AA2"/>
    <w:rsid w:val="00FA3833"/>
    <w:rsid w:val="00FA443F"/>
    <w:rsid w:val="00FA4FE5"/>
    <w:rsid w:val="00FA52EB"/>
    <w:rsid w:val="00FA5330"/>
    <w:rsid w:val="00FA56A9"/>
    <w:rsid w:val="00FA5A0D"/>
    <w:rsid w:val="00FA650F"/>
    <w:rsid w:val="00FA7426"/>
    <w:rsid w:val="00FA759F"/>
    <w:rsid w:val="00FB0397"/>
    <w:rsid w:val="00FB0E14"/>
    <w:rsid w:val="00FB155F"/>
    <w:rsid w:val="00FB23CE"/>
    <w:rsid w:val="00FB3B59"/>
    <w:rsid w:val="00FB50E0"/>
    <w:rsid w:val="00FB6202"/>
    <w:rsid w:val="00FB7B48"/>
    <w:rsid w:val="00FC0732"/>
    <w:rsid w:val="00FC0DF5"/>
    <w:rsid w:val="00FC19DA"/>
    <w:rsid w:val="00FC3915"/>
    <w:rsid w:val="00FC41DB"/>
    <w:rsid w:val="00FC61DF"/>
    <w:rsid w:val="00FC6282"/>
    <w:rsid w:val="00FC6AFE"/>
    <w:rsid w:val="00FC7019"/>
    <w:rsid w:val="00FC7B9B"/>
    <w:rsid w:val="00FD0D3E"/>
    <w:rsid w:val="00FD162C"/>
    <w:rsid w:val="00FD1B27"/>
    <w:rsid w:val="00FD3153"/>
    <w:rsid w:val="00FD3533"/>
    <w:rsid w:val="00FD3692"/>
    <w:rsid w:val="00FD3A69"/>
    <w:rsid w:val="00FD3E1B"/>
    <w:rsid w:val="00FD4B19"/>
    <w:rsid w:val="00FD52C4"/>
    <w:rsid w:val="00FD59FA"/>
    <w:rsid w:val="00FD5B04"/>
    <w:rsid w:val="00FD5F1C"/>
    <w:rsid w:val="00FD730F"/>
    <w:rsid w:val="00FE06B2"/>
    <w:rsid w:val="00FE1C3A"/>
    <w:rsid w:val="00FE1C80"/>
    <w:rsid w:val="00FE209C"/>
    <w:rsid w:val="00FE269E"/>
    <w:rsid w:val="00FE2AA5"/>
    <w:rsid w:val="00FE2CCD"/>
    <w:rsid w:val="00FE3B6A"/>
    <w:rsid w:val="00FE4D05"/>
    <w:rsid w:val="00FE52C8"/>
    <w:rsid w:val="00FE5B3F"/>
    <w:rsid w:val="00FE6292"/>
    <w:rsid w:val="00FE6478"/>
    <w:rsid w:val="00FE6950"/>
    <w:rsid w:val="00FE7359"/>
    <w:rsid w:val="00FF109E"/>
    <w:rsid w:val="00FF10F2"/>
    <w:rsid w:val="00FF1E22"/>
    <w:rsid w:val="00FF2ADD"/>
    <w:rsid w:val="00FF40AC"/>
    <w:rsid w:val="00FF4AC3"/>
    <w:rsid w:val="00FF4B81"/>
    <w:rsid w:val="00FF4DDC"/>
    <w:rsid w:val="00FF5962"/>
    <w:rsid w:val="00FF7059"/>
    <w:rsid w:val="00FF7319"/>
    <w:rsid w:val="4EF88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1B0E7383"/>
  <w15:docId w15:val="{7E1B59B6-E589-4F5B-BE5E-F5A88294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894CC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089B"/>
    <w:pPr>
      <w:keepNext/>
      <w:numPr>
        <w:numId w:val="17"/>
      </w:numPr>
      <w:spacing w:after="240"/>
      <w:ind w:left="431" w:hanging="431"/>
      <w:jc w:val="center"/>
      <w:outlineLvl w:val="0"/>
    </w:pPr>
    <w:rPr>
      <w:rFonts w:ascii="Arial" w:hAnsi="Arial"/>
      <w:b/>
      <w:bCs/>
      <w:sz w:val="32"/>
    </w:rPr>
  </w:style>
  <w:style w:type="paragraph" w:styleId="Heading2">
    <w:name w:val="heading 2"/>
    <w:basedOn w:val="Normal"/>
    <w:next w:val="Normal"/>
    <w:qFormat/>
    <w:rsid w:val="00EF089B"/>
    <w:pPr>
      <w:keepNext/>
      <w:numPr>
        <w:ilvl w:val="1"/>
        <w:numId w:val="17"/>
      </w:numPr>
      <w:spacing w:before="360" w:after="240"/>
      <w:ind w:left="578" w:hanging="578"/>
      <w:outlineLvl w:val="1"/>
    </w:pPr>
    <w:rPr>
      <w:rFonts w:ascii="Arial" w:hAnsi="Arial"/>
      <w:b/>
      <w:bCs/>
      <w:sz w:val="28"/>
    </w:rPr>
  </w:style>
  <w:style w:type="paragraph" w:styleId="Heading3">
    <w:name w:val="heading 3"/>
    <w:basedOn w:val="Normal"/>
    <w:next w:val="Normal"/>
    <w:qFormat/>
    <w:rsid w:val="00E41095"/>
    <w:pPr>
      <w:keepNext/>
      <w:numPr>
        <w:ilvl w:val="2"/>
        <w:numId w:val="17"/>
      </w:numPr>
      <w:spacing w:before="240" w:after="240"/>
      <w:outlineLvl w:val="2"/>
    </w:pPr>
    <w:rPr>
      <w:rFonts w:ascii="Arial" w:hAnsi="Arial" w:cs="Arial"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C7299"/>
    <w:pPr>
      <w:keepNext/>
      <w:numPr>
        <w:ilvl w:val="3"/>
        <w:numId w:val="17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C7299"/>
    <w:pPr>
      <w:numPr>
        <w:ilvl w:val="4"/>
        <w:numId w:val="1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C7299"/>
    <w:pPr>
      <w:numPr>
        <w:ilvl w:val="5"/>
        <w:numId w:val="1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C7299"/>
    <w:pPr>
      <w:numPr>
        <w:ilvl w:val="6"/>
        <w:numId w:val="17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C7299"/>
    <w:pPr>
      <w:numPr>
        <w:ilvl w:val="7"/>
        <w:numId w:val="1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C7299"/>
    <w:pPr>
      <w:numPr>
        <w:ilvl w:val="8"/>
        <w:numId w:val="1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9C0AB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C0AB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  <w:rsid w:val="009C0AB9"/>
  </w:style>
  <w:style w:type="numbering" w:styleId="111111">
    <w:name w:val="Outline List 2"/>
    <w:basedOn w:val="NoList"/>
    <w:semiHidden/>
    <w:rsid w:val="004C7299"/>
    <w:pPr>
      <w:numPr>
        <w:numId w:val="1"/>
      </w:numPr>
    </w:pPr>
  </w:style>
  <w:style w:type="numbering" w:styleId="1ai">
    <w:name w:val="Outline List 1"/>
    <w:basedOn w:val="NoList"/>
    <w:semiHidden/>
    <w:rsid w:val="004C7299"/>
    <w:pPr>
      <w:numPr>
        <w:numId w:val="2"/>
      </w:numPr>
    </w:pPr>
  </w:style>
  <w:style w:type="numbering" w:styleId="ArticleSection">
    <w:name w:val="Outline List 3"/>
    <w:basedOn w:val="NoList"/>
    <w:semiHidden/>
    <w:rsid w:val="004C7299"/>
    <w:pPr>
      <w:numPr>
        <w:numId w:val="3"/>
      </w:numPr>
    </w:pPr>
  </w:style>
  <w:style w:type="paragraph" w:styleId="BlockText">
    <w:name w:val="Block Text"/>
    <w:basedOn w:val="Normal"/>
    <w:semiHidden/>
    <w:rsid w:val="004C7299"/>
    <w:pPr>
      <w:spacing w:after="120"/>
      <w:ind w:left="1440" w:right="1440"/>
    </w:pPr>
  </w:style>
  <w:style w:type="paragraph" w:styleId="BodyText">
    <w:name w:val="Body Text"/>
    <w:basedOn w:val="Normal"/>
    <w:semiHidden/>
    <w:rsid w:val="004C7299"/>
    <w:pPr>
      <w:spacing w:after="120"/>
    </w:pPr>
  </w:style>
  <w:style w:type="paragraph" w:styleId="BodyText2">
    <w:name w:val="Body Text 2"/>
    <w:basedOn w:val="Normal"/>
    <w:semiHidden/>
    <w:rsid w:val="004C7299"/>
    <w:pPr>
      <w:spacing w:after="120" w:line="480" w:lineRule="auto"/>
    </w:pPr>
  </w:style>
  <w:style w:type="paragraph" w:styleId="BodyText3">
    <w:name w:val="Body Text 3"/>
    <w:basedOn w:val="Normal"/>
    <w:semiHidden/>
    <w:rsid w:val="004C729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4C7299"/>
    <w:pPr>
      <w:ind w:firstLine="210"/>
    </w:pPr>
  </w:style>
  <w:style w:type="paragraph" w:styleId="BodyTextIndent">
    <w:name w:val="Body Text Indent"/>
    <w:basedOn w:val="Normal"/>
    <w:semiHidden/>
    <w:rsid w:val="004C729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4C7299"/>
    <w:pPr>
      <w:ind w:firstLine="210"/>
    </w:pPr>
  </w:style>
  <w:style w:type="paragraph" w:styleId="BodyTextIndent2">
    <w:name w:val="Body Text Indent 2"/>
    <w:basedOn w:val="Normal"/>
    <w:semiHidden/>
    <w:rsid w:val="004C729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4C729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4C7299"/>
    <w:pPr>
      <w:ind w:left="4252"/>
    </w:pPr>
  </w:style>
  <w:style w:type="paragraph" w:styleId="Date">
    <w:name w:val="Date"/>
    <w:basedOn w:val="Normal"/>
    <w:next w:val="Normal"/>
    <w:semiHidden/>
    <w:rsid w:val="004C7299"/>
  </w:style>
  <w:style w:type="paragraph" w:styleId="E-mailSignature">
    <w:name w:val="E-mail Signature"/>
    <w:basedOn w:val="Normal"/>
    <w:semiHidden/>
    <w:rsid w:val="004C7299"/>
  </w:style>
  <w:style w:type="character" w:styleId="Emphasis">
    <w:name w:val="Emphasis"/>
    <w:basedOn w:val="DefaultParagraphFont"/>
    <w:uiPriority w:val="20"/>
    <w:qFormat/>
    <w:rsid w:val="004C7299"/>
    <w:rPr>
      <w:i/>
      <w:iCs/>
    </w:rPr>
  </w:style>
  <w:style w:type="paragraph" w:styleId="EnvelopeAddress">
    <w:name w:val="envelope address"/>
    <w:basedOn w:val="Normal"/>
    <w:semiHidden/>
    <w:rsid w:val="004C729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4C7299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4C729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4C7299"/>
  </w:style>
  <w:style w:type="paragraph" w:styleId="HTMLAddress">
    <w:name w:val="HTML Address"/>
    <w:basedOn w:val="Normal"/>
    <w:semiHidden/>
    <w:rsid w:val="004C7299"/>
    <w:rPr>
      <w:i/>
      <w:iCs/>
    </w:rPr>
  </w:style>
  <w:style w:type="character" w:styleId="HTMLCite">
    <w:name w:val="HTML Cite"/>
    <w:basedOn w:val="DefaultParagraphFont"/>
    <w:semiHidden/>
    <w:rsid w:val="004C7299"/>
    <w:rPr>
      <w:i/>
      <w:iCs/>
    </w:rPr>
  </w:style>
  <w:style w:type="character" w:styleId="HTMLCode">
    <w:name w:val="HTML Code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4C7299"/>
    <w:rPr>
      <w:i/>
      <w:iCs/>
    </w:rPr>
  </w:style>
  <w:style w:type="character" w:styleId="HTMLKeyboard">
    <w:name w:val="HTML Keyboard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C7299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4C7299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4C7299"/>
    <w:rPr>
      <w:i/>
      <w:iCs/>
    </w:rPr>
  </w:style>
  <w:style w:type="character" w:styleId="Hyperlink">
    <w:name w:val="Hyperlink"/>
    <w:basedOn w:val="DefaultParagraphFont"/>
    <w:uiPriority w:val="99"/>
    <w:rsid w:val="004C7299"/>
    <w:rPr>
      <w:color w:val="0000FF"/>
      <w:u w:val="single"/>
    </w:rPr>
  </w:style>
  <w:style w:type="character" w:styleId="LineNumber">
    <w:name w:val="line number"/>
    <w:basedOn w:val="DefaultParagraphFont"/>
    <w:semiHidden/>
    <w:rsid w:val="004C7299"/>
  </w:style>
  <w:style w:type="paragraph" w:styleId="List">
    <w:name w:val="List"/>
    <w:basedOn w:val="Normal"/>
    <w:semiHidden/>
    <w:rsid w:val="004C7299"/>
    <w:pPr>
      <w:ind w:left="283" w:hanging="283"/>
    </w:pPr>
  </w:style>
  <w:style w:type="paragraph" w:styleId="List2">
    <w:name w:val="List 2"/>
    <w:basedOn w:val="Normal"/>
    <w:semiHidden/>
    <w:rsid w:val="004C7299"/>
    <w:pPr>
      <w:ind w:left="566" w:hanging="283"/>
    </w:pPr>
  </w:style>
  <w:style w:type="paragraph" w:styleId="List3">
    <w:name w:val="List 3"/>
    <w:basedOn w:val="Normal"/>
    <w:semiHidden/>
    <w:rsid w:val="004C7299"/>
    <w:pPr>
      <w:ind w:left="849" w:hanging="283"/>
    </w:pPr>
  </w:style>
  <w:style w:type="paragraph" w:styleId="List4">
    <w:name w:val="List 4"/>
    <w:basedOn w:val="Normal"/>
    <w:semiHidden/>
    <w:rsid w:val="004C7299"/>
    <w:pPr>
      <w:ind w:left="1132" w:hanging="283"/>
    </w:pPr>
  </w:style>
  <w:style w:type="paragraph" w:styleId="List5">
    <w:name w:val="List 5"/>
    <w:basedOn w:val="Normal"/>
    <w:semiHidden/>
    <w:rsid w:val="004C7299"/>
    <w:pPr>
      <w:ind w:left="1415" w:hanging="283"/>
    </w:pPr>
  </w:style>
  <w:style w:type="paragraph" w:styleId="ListBullet">
    <w:name w:val="List Bullet"/>
    <w:basedOn w:val="Normal"/>
    <w:semiHidden/>
    <w:rsid w:val="004C7299"/>
    <w:pPr>
      <w:numPr>
        <w:numId w:val="4"/>
      </w:numPr>
    </w:pPr>
  </w:style>
  <w:style w:type="paragraph" w:styleId="ListBullet2">
    <w:name w:val="List Bullet 2"/>
    <w:basedOn w:val="Normal"/>
    <w:semiHidden/>
    <w:rsid w:val="004C7299"/>
    <w:pPr>
      <w:numPr>
        <w:numId w:val="5"/>
      </w:numPr>
    </w:pPr>
  </w:style>
  <w:style w:type="paragraph" w:styleId="ListBullet3">
    <w:name w:val="List Bullet 3"/>
    <w:basedOn w:val="Normal"/>
    <w:semiHidden/>
    <w:rsid w:val="004C7299"/>
    <w:pPr>
      <w:numPr>
        <w:numId w:val="6"/>
      </w:numPr>
    </w:pPr>
  </w:style>
  <w:style w:type="paragraph" w:styleId="ListBullet4">
    <w:name w:val="List Bullet 4"/>
    <w:basedOn w:val="Normal"/>
    <w:semiHidden/>
    <w:rsid w:val="004C7299"/>
    <w:pPr>
      <w:numPr>
        <w:numId w:val="7"/>
      </w:numPr>
    </w:pPr>
  </w:style>
  <w:style w:type="paragraph" w:styleId="ListBullet5">
    <w:name w:val="List Bullet 5"/>
    <w:basedOn w:val="Normal"/>
    <w:semiHidden/>
    <w:rsid w:val="004C7299"/>
    <w:pPr>
      <w:numPr>
        <w:numId w:val="8"/>
      </w:numPr>
    </w:pPr>
  </w:style>
  <w:style w:type="paragraph" w:styleId="ListContinue">
    <w:name w:val="List Continue"/>
    <w:basedOn w:val="Normal"/>
    <w:semiHidden/>
    <w:rsid w:val="004C7299"/>
    <w:pPr>
      <w:spacing w:after="120"/>
      <w:ind w:left="283"/>
    </w:pPr>
  </w:style>
  <w:style w:type="paragraph" w:styleId="ListContinue2">
    <w:name w:val="List Continue 2"/>
    <w:basedOn w:val="Normal"/>
    <w:semiHidden/>
    <w:rsid w:val="004C7299"/>
    <w:pPr>
      <w:spacing w:after="120"/>
      <w:ind w:left="566"/>
    </w:pPr>
  </w:style>
  <w:style w:type="paragraph" w:styleId="ListContinue3">
    <w:name w:val="List Continue 3"/>
    <w:basedOn w:val="Normal"/>
    <w:semiHidden/>
    <w:rsid w:val="004C7299"/>
    <w:pPr>
      <w:spacing w:after="120"/>
      <w:ind w:left="849"/>
    </w:pPr>
  </w:style>
  <w:style w:type="paragraph" w:styleId="ListContinue4">
    <w:name w:val="List Continue 4"/>
    <w:basedOn w:val="Normal"/>
    <w:semiHidden/>
    <w:rsid w:val="004C7299"/>
    <w:pPr>
      <w:spacing w:after="120"/>
      <w:ind w:left="1132"/>
    </w:pPr>
  </w:style>
  <w:style w:type="paragraph" w:styleId="ListContinue5">
    <w:name w:val="List Continue 5"/>
    <w:basedOn w:val="Normal"/>
    <w:semiHidden/>
    <w:rsid w:val="004C7299"/>
    <w:pPr>
      <w:spacing w:after="120"/>
      <w:ind w:left="1415"/>
    </w:pPr>
  </w:style>
  <w:style w:type="paragraph" w:styleId="ListNumber">
    <w:name w:val="List Number"/>
    <w:basedOn w:val="Normal"/>
    <w:semiHidden/>
    <w:rsid w:val="004C7299"/>
    <w:pPr>
      <w:numPr>
        <w:numId w:val="9"/>
      </w:numPr>
    </w:pPr>
  </w:style>
  <w:style w:type="paragraph" w:styleId="ListNumber2">
    <w:name w:val="List Number 2"/>
    <w:basedOn w:val="Normal"/>
    <w:semiHidden/>
    <w:rsid w:val="004C7299"/>
    <w:pPr>
      <w:numPr>
        <w:numId w:val="10"/>
      </w:numPr>
    </w:pPr>
  </w:style>
  <w:style w:type="paragraph" w:styleId="ListNumber3">
    <w:name w:val="List Number 3"/>
    <w:basedOn w:val="Normal"/>
    <w:semiHidden/>
    <w:rsid w:val="004C7299"/>
    <w:pPr>
      <w:numPr>
        <w:numId w:val="11"/>
      </w:numPr>
    </w:pPr>
  </w:style>
  <w:style w:type="paragraph" w:styleId="ListNumber4">
    <w:name w:val="List Number 4"/>
    <w:basedOn w:val="Normal"/>
    <w:semiHidden/>
    <w:rsid w:val="004C7299"/>
    <w:pPr>
      <w:numPr>
        <w:numId w:val="12"/>
      </w:numPr>
    </w:pPr>
  </w:style>
  <w:style w:type="paragraph" w:styleId="ListNumber5">
    <w:name w:val="List Number 5"/>
    <w:basedOn w:val="Normal"/>
    <w:semiHidden/>
    <w:rsid w:val="004C7299"/>
    <w:pPr>
      <w:numPr>
        <w:numId w:val="13"/>
      </w:numPr>
    </w:pPr>
  </w:style>
  <w:style w:type="paragraph" w:styleId="MessageHeader">
    <w:name w:val="Message Header"/>
    <w:basedOn w:val="Normal"/>
    <w:semiHidden/>
    <w:rsid w:val="004C72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4C7299"/>
  </w:style>
  <w:style w:type="paragraph" w:styleId="NormalIndent">
    <w:name w:val="Normal Indent"/>
    <w:basedOn w:val="Normal"/>
    <w:semiHidden/>
    <w:rsid w:val="004C7299"/>
    <w:pPr>
      <w:ind w:left="708"/>
    </w:pPr>
  </w:style>
  <w:style w:type="paragraph" w:styleId="NoteHeading">
    <w:name w:val="Note Heading"/>
    <w:basedOn w:val="Normal"/>
    <w:next w:val="Normal"/>
    <w:semiHidden/>
    <w:rsid w:val="004C7299"/>
  </w:style>
  <w:style w:type="paragraph" w:styleId="PlainText">
    <w:name w:val="Plain Text"/>
    <w:basedOn w:val="Normal"/>
    <w:semiHidden/>
    <w:rsid w:val="004C729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4C7299"/>
  </w:style>
  <w:style w:type="paragraph" w:styleId="Signature">
    <w:name w:val="Signature"/>
    <w:basedOn w:val="Normal"/>
    <w:semiHidden/>
    <w:rsid w:val="004C7299"/>
    <w:pPr>
      <w:ind w:left="4252"/>
    </w:pPr>
  </w:style>
  <w:style w:type="character" w:styleId="Strong">
    <w:name w:val="Strong"/>
    <w:basedOn w:val="DefaultParagraphFont"/>
    <w:qFormat/>
    <w:rsid w:val="004C7299"/>
    <w:rPr>
      <w:b/>
      <w:bCs/>
    </w:rPr>
  </w:style>
  <w:style w:type="paragraph" w:styleId="Subtitle">
    <w:name w:val="Subtitle"/>
    <w:basedOn w:val="Normal"/>
    <w:link w:val="SubtitleChar"/>
    <w:uiPriority w:val="11"/>
    <w:qFormat/>
    <w:rsid w:val="004C729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4C72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C72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C72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C729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C729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C729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C729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C729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C729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C729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C729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C72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C729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C729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C729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C729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C729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4C7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4C729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C729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C729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C729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C729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C729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C729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C729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C729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C729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C729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C729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C729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C729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C729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C729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C729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C729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C729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C729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C729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C729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C7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4C729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C729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C729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qFormat/>
    <w:rsid w:val="004C729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FootnoteText">
    <w:name w:val="footnote text"/>
    <w:basedOn w:val="Normal"/>
    <w:link w:val="FootnoteTextChar"/>
    <w:semiHidden/>
    <w:rsid w:val="006B12B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B12B3"/>
    <w:rPr>
      <w:vertAlign w:val="superscript"/>
    </w:rPr>
  </w:style>
  <w:style w:type="paragraph" w:customStyle="1" w:styleId="Tekst">
    <w:name w:val="Tekst"/>
    <w:basedOn w:val="Normal"/>
    <w:rsid w:val="005168C8"/>
    <w:pPr>
      <w:spacing w:before="120"/>
      <w:jc w:val="both"/>
    </w:pPr>
  </w:style>
  <w:style w:type="paragraph" w:customStyle="1" w:styleId="Naslovtablice">
    <w:name w:val="Naslov tablice"/>
    <w:basedOn w:val="Tekst"/>
    <w:rsid w:val="00BB31DC"/>
    <w:pPr>
      <w:spacing w:before="240" w:after="120"/>
      <w:jc w:val="center"/>
    </w:pPr>
    <w:rPr>
      <w:b/>
    </w:rPr>
  </w:style>
  <w:style w:type="numbering" w:customStyle="1" w:styleId="Natuknicerimskibrojevi">
    <w:name w:val="Natuknice (rimski brojevi)"/>
    <w:basedOn w:val="NoList"/>
    <w:rsid w:val="00DD2AC3"/>
    <w:pPr>
      <w:numPr>
        <w:numId w:val="14"/>
      </w:numPr>
    </w:pPr>
  </w:style>
  <w:style w:type="paragraph" w:customStyle="1" w:styleId="Tekstreference">
    <w:name w:val="Tekst reference"/>
    <w:basedOn w:val="Normal"/>
    <w:rsid w:val="00122249"/>
    <w:pPr>
      <w:numPr>
        <w:numId w:val="16"/>
      </w:numPr>
      <w:spacing w:before="120" w:line="360" w:lineRule="auto"/>
    </w:pPr>
  </w:style>
  <w:style w:type="numbering" w:customStyle="1" w:styleId="Literatura">
    <w:name w:val="Literatura"/>
    <w:basedOn w:val="NoList"/>
    <w:rsid w:val="00B725A4"/>
    <w:pPr>
      <w:numPr>
        <w:numId w:val="15"/>
      </w:numPr>
    </w:pPr>
  </w:style>
  <w:style w:type="paragraph" w:styleId="TOC2">
    <w:name w:val="toc 2"/>
    <w:basedOn w:val="Normal"/>
    <w:next w:val="Normal"/>
    <w:autoRedefine/>
    <w:uiPriority w:val="39"/>
    <w:rsid w:val="00894CCB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894CCB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customStyle="1" w:styleId="Sadraj">
    <w:name w:val="Sadržaj"/>
    <w:basedOn w:val="Normal"/>
    <w:rsid w:val="00AF36B6"/>
    <w:pPr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rsid w:val="00894CCB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894CCB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FA650F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FA650F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FA650F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FA650F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A650F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Caption">
    <w:name w:val="caption"/>
    <w:basedOn w:val="Normal"/>
    <w:next w:val="Normal"/>
    <w:qFormat/>
    <w:rsid w:val="00C2154E"/>
    <w:pPr>
      <w:spacing w:before="120" w:after="240"/>
      <w:jc w:val="center"/>
    </w:pPr>
    <w:rPr>
      <w:b/>
      <w:bCs/>
      <w:sz w:val="20"/>
      <w:szCs w:val="20"/>
    </w:rPr>
  </w:style>
  <w:style w:type="paragraph" w:customStyle="1" w:styleId="Naslovslike">
    <w:name w:val="Naslov slike"/>
    <w:basedOn w:val="Normal"/>
    <w:rsid w:val="00AC28F8"/>
    <w:pPr>
      <w:spacing w:before="120" w:after="240"/>
      <w:jc w:val="center"/>
    </w:pPr>
    <w:rPr>
      <w:b/>
    </w:rPr>
  </w:style>
  <w:style w:type="paragraph" w:customStyle="1" w:styleId="Tekstfusnote">
    <w:name w:val="Tekst fusnote"/>
    <w:basedOn w:val="FootnoteText"/>
    <w:link w:val="TekstfusnoteChar"/>
    <w:rsid w:val="00745EC7"/>
  </w:style>
  <w:style w:type="character" w:customStyle="1" w:styleId="FootnoteTextChar">
    <w:name w:val="Footnote Text Char"/>
    <w:basedOn w:val="DefaultParagraphFont"/>
    <w:link w:val="FootnoteText"/>
    <w:rsid w:val="00745EC7"/>
    <w:rPr>
      <w:lang w:val="hr-HR" w:eastAsia="hr-HR" w:bidi="ar-SA"/>
    </w:rPr>
  </w:style>
  <w:style w:type="character" w:customStyle="1" w:styleId="TekstfusnoteChar">
    <w:name w:val="Tekst fusnote Char"/>
    <w:basedOn w:val="FootnoteTextChar"/>
    <w:link w:val="Tekstfusnote"/>
    <w:rsid w:val="00745EC7"/>
    <w:rPr>
      <w:lang w:val="hr-HR" w:eastAsia="hr-HR" w:bidi="ar-SA"/>
    </w:rPr>
  </w:style>
  <w:style w:type="paragraph" w:styleId="BalloonText">
    <w:name w:val="Balloon Text"/>
    <w:basedOn w:val="Normal"/>
    <w:link w:val="BalloonTextChar"/>
    <w:rsid w:val="00E85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85D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4BA6"/>
    <w:pPr>
      <w:ind w:left="720"/>
      <w:contextualSpacing/>
    </w:pPr>
  </w:style>
  <w:style w:type="table" w:customStyle="1" w:styleId="MediumGrid11">
    <w:name w:val="Medium Grid 11"/>
    <w:basedOn w:val="TableNormal"/>
    <w:uiPriority w:val="67"/>
    <w:rsid w:val="003779B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-Accent4">
    <w:name w:val="Medium Grid 2 Accent 4"/>
    <w:basedOn w:val="TableNormal"/>
    <w:uiPriority w:val="68"/>
    <w:rsid w:val="003779B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3779B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3">
    <w:name w:val="Medium Grid 1 Accent 3"/>
    <w:basedOn w:val="TableNormal"/>
    <w:uiPriority w:val="67"/>
    <w:rsid w:val="0008670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Shading1-Accent3">
    <w:name w:val="Medium Shading 1 Accent 3"/>
    <w:basedOn w:val="TableNormal"/>
    <w:uiPriority w:val="63"/>
    <w:rsid w:val="0073793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124A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7F54E6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3A4B"/>
    <w:rPr>
      <w:rFonts w:ascii="Arial" w:hAnsi="Arial"/>
      <w:b/>
      <w:bCs/>
      <w:sz w:val="32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205901"/>
  </w:style>
  <w:style w:type="paragraph" w:styleId="Quote">
    <w:name w:val="Quote"/>
    <w:basedOn w:val="Normal"/>
    <w:next w:val="Normal"/>
    <w:link w:val="QuoteChar"/>
    <w:uiPriority w:val="29"/>
    <w:qFormat/>
    <w:rsid w:val="0048779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797"/>
    <w:rPr>
      <w:i/>
      <w:iCs/>
      <w:color w:val="404040" w:themeColor="text1" w:themeTint="BF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E5FD4"/>
    <w:rPr>
      <w:color w:val="808080"/>
      <w:shd w:val="clear" w:color="auto" w:fill="E6E6E6"/>
    </w:rPr>
  </w:style>
  <w:style w:type="paragraph" w:styleId="EndnoteText">
    <w:name w:val="endnote text"/>
    <w:basedOn w:val="Normal"/>
    <w:link w:val="EndnoteTextChar"/>
    <w:semiHidden/>
    <w:unhideWhenUsed/>
    <w:rsid w:val="00E60AF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60AF5"/>
  </w:style>
  <w:style w:type="character" w:styleId="EndnoteReference">
    <w:name w:val="endnote reference"/>
    <w:basedOn w:val="DefaultParagraphFont"/>
    <w:semiHidden/>
    <w:unhideWhenUsed/>
    <w:rsid w:val="00E60AF5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8D6BA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D6B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D6BA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D6B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D6BAB"/>
    <w:rPr>
      <w:b/>
      <w:bCs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7A5D3F"/>
    <w:rPr>
      <w:color w:val="808080"/>
      <w:shd w:val="clear" w:color="auto" w:fill="E6E6E6"/>
    </w:rPr>
  </w:style>
  <w:style w:type="character" w:customStyle="1" w:styleId="TitleChar">
    <w:name w:val="Title Char"/>
    <w:basedOn w:val="DefaultParagraphFont"/>
    <w:link w:val="Title"/>
    <w:uiPriority w:val="10"/>
    <w:rsid w:val="000362F0"/>
    <w:rPr>
      <w:rFonts w:ascii="Arial" w:hAnsi="Arial" w:cs="Arial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362F0"/>
    <w:rPr>
      <w:rFonts w:ascii="Arial" w:hAnsi="Arial" w:cs="Arial"/>
      <w:sz w:val="24"/>
      <w:szCs w:val="24"/>
    </w:rPr>
  </w:style>
  <w:style w:type="character" w:customStyle="1" w:styleId="Style4Char">
    <w:name w:val="Style4 Char"/>
    <w:basedOn w:val="DefaultParagraphFont"/>
    <w:link w:val="Style4"/>
    <w:locked/>
    <w:rsid w:val="000362F0"/>
  </w:style>
  <w:style w:type="paragraph" w:customStyle="1" w:styleId="Style4">
    <w:name w:val="Style4"/>
    <w:basedOn w:val="Normal"/>
    <w:link w:val="Style4Char"/>
    <w:qFormat/>
    <w:rsid w:val="000362F0"/>
    <w:pPr>
      <w:spacing w:after="160" w:line="256" w:lineRule="auto"/>
    </w:pPr>
    <w:rPr>
      <w:sz w:val="20"/>
      <w:szCs w:val="20"/>
    </w:rPr>
  </w:style>
  <w:style w:type="character" w:customStyle="1" w:styleId="Style5Char">
    <w:name w:val="Style5 Char"/>
    <w:basedOn w:val="DefaultParagraphFont"/>
    <w:link w:val="Style5"/>
    <w:locked/>
    <w:rsid w:val="000362F0"/>
  </w:style>
  <w:style w:type="paragraph" w:customStyle="1" w:styleId="Style5">
    <w:name w:val="Style5"/>
    <w:basedOn w:val="Normal"/>
    <w:link w:val="Style5Char"/>
    <w:qFormat/>
    <w:rsid w:val="000362F0"/>
    <w:pPr>
      <w:spacing w:after="160" w:line="256" w:lineRule="auto"/>
    </w:pPr>
    <w:rPr>
      <w:sz w:val="20"/>
      <w:szCs w:val="20"/>
    </w:rPr>
  </w:style>
  <w:style w:type="character" w:styleId="SubtleEmphasis">
    <w:name w:val="Subtle Emphasis"/>
    <w:uiPriority w:val="19"/>
    <w:qFormat/>
    <w:rsid w:val="000362F0"/>
    <w:rPr>
      <w:i/>
      <w:iCs w:val="0"/>
      <w:sz w:val="28"/>
      <w:szCs w:val="28"/>
    </w:rPr>
  </w:style>
  <w:style w:type="character" w:styleId="UnresolvedMention">
    <w:name w:val="Unresolved Mention"/>
    <w:basedOn w:val="DefaultParagraphFont"/>
    <w:rsid w:val="005E1B1F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89302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18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704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31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352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667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16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ypi.org/project/psycopg2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ypi.org/project/mysqlclient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ostadvice.com/how-to/how-to-create-a-virtual-environment-for-your-django-projects-using-virtualenv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ocs.djangoproject.com/en/3.0/topics/auth/default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djangoproject.com/en/3.0/howto/initial-data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ncert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19C3F356147C448DC8F2FCA33E7828" ma:contentTypeVersion="11" ma:contentTypeDescription="Create a new document." ma:contentTypeScope="" ma:versionID="0374f685a42975e75bca41515358199c">
  <xsd:schema xmlns:xsd="http://www.w3.org/2001/XMLSchema" xmlns:xs="http://www.w3.org/2001/XMLSchema" xmlns:p="http://schemas.microsoft.com/office/2006/metadata/properties" xmlns:ns2="12dd94ad-c239-44ab-8ff8-f2ef70377297" xmlns:ns3="368157a5-bac9-422d-8077-23e6b5ba413d" targetNamespace="http://schemas.microsoft.com/office/2006/metadata/properties" ma:root="true" ma:fieldsID="62f7a72ef6676e07fbd6e4432cf674d0" ns2:_="" ns3:_="">
    <xsd:import namespace="12dd94ad-c239-44ab-8ff8-f2ef70377297"/>
    <xsd:import namespace="368157a5-bac9-422d-8077-23e6b5ba413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dd94ad-c239-44ab-8ff8-f2ef703772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8157a5-bac9-422d-8077-23e6b5ba41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Gas12</b:Tag>
    <b:SourceType>DocumentFromInternetSite</b:SourceType>
    <b:Guid>{504C98CF-B75E-475B-BC6C-92952DB291E5}</b:Guid>
    <b:Author>
      <b:Author>
        <b:NameList>
          <b:Person>
            <b:Last>Gasior</b:Last>
            <b:First>Geoff</b:First>
          </b:Person>
        </b:NameList>
      </b:Author>
    </b:Author>
    <b:Title>256-bit AES encryption broken in SandForce SSD controllers</b:Title>
    <b:InternetSiteTitle>The Tech Report</b:InternetSiteTitle>
    <b:Year>2012</b:Year>
    <b:Month>lipanj</b:Month>
    <b:Day>11</b:Day>
    <b:YearAccessed>2017</b:YearAccessed>
    <b:MonthAccessed>prosinac</b:MonthAccessed>
    <b:DayAccessed>1</b:DayAccessed>
    <b:URL>https://techreport.com/news/23096/256-bit-aes-encryption-broken-in-sandforce-ssd-controllers</b:URL>
    <b:RefOrder>2</b:RefOrder>
  </b:Source>
  <b:Source>
    <b:Tag>Ale15</b:Tag>
    <b:SourceType>Misc</b:SourceType>
    <b:Guid>{5E214EE9-7B64-4A1E-A0A1-D1A8BFB60F96}</b:Guid>
    <b:Author>
      <b:Author>
        <b:NameList>
          <b:Person>
            <b:Last>Alendal</b:Last>
            <b:First>Gunnar</b:First>
          </b:Person>
          <b:Person>
            <b:Last>Kison</b:Last>
            <b:First>Christian</b:First>
          </b:Person>
          <b:Person>
            <b:Last>modg</b:Last>
          </b:Person>
        </b:NameList>
      </b:Author>
    </b:Author>
    <b:Title>got HW crypto? On the (in) security of a Self-Encrypting Drive series</b:Title>
    <b:Year>2015</b:Year>
    <b:Publisher>IACR Cryptology ePrint Archive 2015</b:Publisher>
    <b:RefOrder>1</b:RefOrder>
  </b:Source>
  <b:Source>
    <b:Tag>Rut09</b:Tag>
    <b:SourceType>DocumentFromInternetSite</b:SourceType>
    <b:Guid>{763AE47A-AED4-4FBA-9349-1F3E4AEF07A0}</b:Guid>
    <b:Author>
      <b:Author>
        <b:NameList>
          <b:Person>
            <b:Last>Rutkowska</b:Last>
            <b:First>Joanna</b:First>
          </b:Person>
        </b:NameList>
      </b:Author>
    </b:Author>
    <b:Title>Evil Maid goes after TrueCrypt!</b:Title>
    <b:InternetSiteTitle>The Invisible Things Lab's blog</b:InternetSiteTitle>
    <b:Year>2009</b:Year>
    <b:Month>listopad</b:Month>
    <b:Day>16</b:Day>
    <b:YearAccessed>2017</b:YearAccessed>
    <b:MonthAccessed>prosinac</b:MonthAccessed>
    <b:DayAccessed>1</b:DayAccessed>
    <b:URL>http://theinvisiblethings.blogspot.com/2009/10/evil-maid-goes-after-truecrypt.html</b:URL>
    <b:RefOrder>4</b:RefOrder>
  </b:Source>
  <b:Source>
    <b:Tag>Evi10</b:Tag>
    <b:SourceType>DocumentFromInternetSite</b:SourceType>
    <b:Guid>{3DE3D8B2-01ED-4502-9E10-886044D011BE}</b:Guid>
    <b:Title>"Evil Maid" Attacks on Encrypted Hard Drives</b:Title>
    <b:Year>2009</b:Year>
    <b:InternetSiteTitle>Schneier on Security</b:InternetSiteTitle>
    <b:Month>listopad</b:Month>
    <b:Day>23</b:Day>
    <b:Author>
      <b:Author>
        <b:NameList>
          <b:Person>
            <b:Last>Schneier</b:Last>
            <b:First>Bruce</b:First>
          </b:Person>
        </b:NameList>
      </b:Author>
    </b:Author>
    <b:YearAccessed>2017</b:YearAccessed>
    <b:MonthAccessed>prosinac</b:MonthAccessed>
    <b:DayAccessed>1</b:DayAccessed>
    <b:URL>https://www.schneier.com/blog/archives/2009/10/evil_maid_attac.html</b:URL>
    <b:RefOrder>3</b:RefOrder>
  </b:Source>
  <b:Source>
    <b:Tag>Arc17</b:Tag>
    <b:SourceType>DocumentFromInternetSite</b:SourceType>
    <b:Guid>{9762864C-295C-4F85-84F1-E76FED282367}</b:Guid>
    <b:Author>
      <b:Author>
        <b:Corporate>ArchWiki</b:Corporate>
      </b:Author>
    </b:Author>
    <b:Title>Disk encryption</b:Title>
    <b:Year>2017</b:Year>
    <b:Month>studeni</b:Month>
    <b:Day>21</b:Day>
    <b:YearAccessed>2017</b:YearAccessed>
    <b:MonthAccessed>prosinac</b:MonthAccessed>
    <b:DayAccessed>1</b:DayAccessed>
    <b:URL>https://wiki.archlinux.org/index.php?title=Disk_encryption&amp;oldid=497724</b:URL>
    <b:RefOrder>5</b:RefOrder>
  </b:Source>
</b:Sources>
</file>

<file path=customXml/itemProps1.xml><?xml version="1.0" encoding="utf-8"?>
<ds:datastoreItem xmlns:ds="http://schemas.openxmlformats.org/officeDocument/2006/customXml" ds:itemID="{F918829A-0389-4E26-8DFE-89A95282AC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F8FD6E-2708-4D1B-9ABC-EEC084FB1C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dd94ad-c239-44ab-8ff8-f2ef70377297"/>
    <ds:schemaRef ds:uri="368157a5-bac9-422d-8077-23e6b5ba41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A598E2-CE5B-499C-9BEA-2F1136004F49}">
  <ds:schemaRefs>
    <ds:schemaRef ds:uri="http://purl.org/dc/terms/"/>
    <ds:schemaRef ds:uri="http://schemas.openxmlformats.org/package/2006/metadata/core-properties"/>
    <ds:schemaRef ds:uri="12dd94ad-c239-44ab-8ff8-f2ef70377297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368157a5-bac9-422d-8077-23e6b5ba413d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978264F-0187-44C6-A83D-835F4C7D3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ncert_doc_template</Template>
  <TotalTime>55</TotalTime>
  <Pages>2</Pages>
  <Words>397</Words>
  <Characters>3282</Characters>
  <Application>Microsoft Office Word</Application>
  <DocSecurity>0</DocSecurity>
  <Lines>27</Lines>
  <Paragraphs>7</Paragraphs>
  <ScaleCrop>false</ScaleCrop>
  <Company>CARNet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IEUser</dc:creator>
  <cp:lastModifiedBy>Marko Stanec</cp:lastModifiedBy>
  <cp:revision>67</cp:revision>
  <cp:lastPrinted>2018-01-15T08:09:00Z</cp:lastPrinted>
  <dcterms:created xsi:type="dcterms:W3CDTF">2018-11-19T12:57:00Z</dcterms:created>
  <dcterms:modified xsi:type="dcterms:W3CDTF">2019-12-17T08:35:00Z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0x0101009A19C3F356147C448DC8F2FCA33E7828</vt:lpwstr>
  </property>
</Properties>
</file>